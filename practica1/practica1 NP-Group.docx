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rsidRPr="006D79C0" w:rsidTr="00C56D2C">
        <w:trPr>
          <w:trHeight w:val="410"/>
          <w:jc w:val="center"/>
        </w:trPr>
        <w:tc>
          <w:tcPr>
            <w:tcW w:w="1063" w:type="dxa"/>
            <w:tcBorders>
              <w:top w:val="nil"/>
              <w:left w:val="nil"/>
              <w:bottom w:val="nil"/>
              <w:right w:val="nil"/>
            </w:tcBorders>
          </w:tcPr>
          <w:p w:rsidR="0069755A" w:rsidRPr="006D79C0" w:rsidRDefault="007915F0" w:rsidP="00540A97">
            <w:pPr>
              <w:pStyle w:val="EstiloPortada1"/>
              <w:rPr>
                <w:color w:val="632423" w:themeColor="accent2" w:themeShade="80"/>
                <w:sz w:val="44"/>
              </w:rPr>
            </w:pPr>
            <w:r w:rsidRPr="006D79C0">
              <w:rPr>
                <w:noProof/>
                <w:color w:val="632423" w:themeColor="accent2" w:themeShade="80"/>
                <w:sz w:val="44"/>
              </w:rPr>
              <w:drawing>
                <wp:inline distT="0" distB="0" distL="0" distR="0" wp14:anchorId="72AD441E" wp14:editId="7C1B1B1F">
                  <wp:extent cx="295275" cy="39052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rsidR="0069755A" w:rsidRPr="006D79C0" w:rsidRDefault="0069755A" w:rsidP="00540A97">
            <w:pPr>
              <w:pStyle w:val="EstiloPortada1"/>
              <w:rPr>
                <w:color w:val="632423" w:themeColor="accent2" w:themeShade="80"/>
                <w:sz w:val="44"/>
              </w:rPr>
            </w:pPr>
            <w:r w:rsidRPr="006D79C0">
              <w:rPr>
                <w:color w:val="632423" w:themeColor="accent2" w:themeShade="80"/>
                <w:sz w:val="44"/>
              </w:rPr>
              <w:t>Universidad de Córdoba</w:t>
            </w:r>
          </w:p>
        </w:tc>
      </w:tr>
      <w:tr w:rsidR="0069755A" w:rsidRPr="006D79C0" w:rsidTr="00C56D2C">
        <w:trPr>
          <w:trHeight w:val="220"/>
          <w:jc w:val="center"/>
        </w:trPr>
        <w:tc>
          <w:tcPr>
            <w:tcW w:w="1063" w:type="dxa"/>
            <w:tcBorders>
              <w:top w:val="nil"/>
              <w:left w:val="nil"/>
              <w:bottom w:val="nil"/>
              <w:right w:val="nil"/>
            </w:tcBorders>
          </w:tcPr>
          <w:p w:rsidR="0069755A" w:rsidRPr="006D79C0" w:rsidRDefault="0069755A" w:rsidP="001D4C21">
            <w:pPr>
              <w:pStyle w:val="EstiloPortada2"/>
              <w:rPr>
                <w:color w:val="632423" w:themeColor="accent2" w:themeShade="80"/>
                <w:sz w:val="22"/>
              </w:rPr>
            </w:pPr>
          </w:p>
        </w:tc>
        <w:tc>
          <w:tcPr>
            <w:tcW w:w="8454" w:type="dxa"/>
            <w:tcBorders>
              <w:top w:val="nil"/>
              <w:left w:val="nil"/>
              <w:bottom w:val="nil"/>
              <w:right w:val="nil"/>
            </w:tcBorders>
            <w:vAlign w:val="center"/>
          </w:tcPr>
          <w:p w:rsidR="0069755A" w:rsidRPr="006D79C0" w:rsidRDefault="0069755A" w:rsidP="00C56D2C">
            <w:pPr>
              <w:pStyle w:val="EstiloPortada2"/>
              <w:rPr>
                <w:color w:val="0F243E" w:themeColor="text2" w:themeShade="80"/>
                <w:sz w:val="22"/>
              </w:rPr>
            </w:pPr>
          </w:p>
        </w:tc>
      </w:tr>
      <w:tr w:rsidR="00617B61" w:rsidRPr="006D79C0" w:rsidTr="00617B61">
        <w:trPr>
          <w:trHeight w:val="70"/>
          <w:jc w:val="center"/>
        </w:trPr>
        <w:tc>
          <w:tcPr>
            <w:tcW w:w="1063" w:type="dxa"/>
            <w:tcBorders>
              <w:top w:val="nil"/>
              <w:left w:val="nil"/>
              <w:bottom w:val="nil"/>
              <w:right w:val="nil"/>
            </w:tcBorders>
            <w:shd w:val="clear" w:color="auto" w:fill="B8CCE4" w:themeFill="accent1" w:themeFillTint="66"/>
          </w:tcPr>
          <w:p w:rsidR="00617B61" w:rsidRPr="006D79C0" w:rsidRDefault="00617B61" w:rsidP="001D4C21">
            <w:pPr>
              <w:pStyle w:val="EstiloPortada2"/>
              <w:rPr>
                <w:color w:val="632423" w:themeColor="accent2" w:themeShade="80"/>
                <w:sz w:val="22"/>
              </w:rPr>
            </w:pPr>
          </w:p>
        </w:tc>
        <w:tc>
          <w:tcPr>
            <w:tcW w:w="8454" w:type="dxa"/>
            <w:tcBorders>
              <w:top w:val="nil"/>
              <w:left w:val="nil"/>
              <w:bottom w:val="nil"/>
              <w:right w:val="nil"/>
            </w:tcBorders>
            <w:shd w:val="clear" w:color="auto" w:fill="B8CCE4" w:themeFill="accent1" w:themeFillTint="66"/>
            <w:vAlign w:val="center"/>
          </w:tcPr>
          <w:p w:rsidR="00617B61" w:rsidRPr="006D79C0" w:rsidRDefault="00617B61" w:rsidP="001D4C21">
            <w:pPr>
              <w:pStyle w:val="EstiloPortada2"/>
              <w:rPr>
                <w:color w:val="632423" w:themeColor="accent2" w:themeShade="80"/>
                <w:sz w:val="22"/>
              </w:rPr>
            </w:pPr>
          </w:p>
        </w:tc>
      </w:tr>
      <w:tr w:rsidR="0069755A" w:rsidRPr="006D79C0" w:rsidTr="00C56D2C">
        <w:trPr>
          <w:trHeight w:val="70"/>
          <w:jc w:val="center"/>
        </w:trPr>
        <w:tc>
          <w:tcPr>
            <w:tcW w:w="1063" w:type="dxa"/>
            <w:tcBorders>
              <w:top w:val="nil"/>
              <w:left w:val="nil"/>
              <w:bottom w:val="nil"/>
              <w:right w:val="nil"/>
            </w:tcBorders>
            <w:shd w:val="clear" w:color="auto" w:fill="244061" w:themeFill="accent1" w:themeFillShade="80"/>
          </w:tcPr>
          <w:p w:rsidR="0069755A" w:rsidRPr="006D79C0" w:rsidRDefault="0069755A" w:rsidP="001D4C21">
            <w:pPr>
              <w:pStyle w:val="EstiloPortada2"/>
              <w:rPr>
                <w:color w:val="632423" w:themeColor="accent2" w:themeShade="80"/>
                <w:sz w:val="22"/>
              </w:rPr>
            </w:pPr>
          </w:p>
        </w:tc>
        <w:tc>
          <w:tcPr>
            <w:tcW w:w="8454" w:type="dxa"/>
            <w:tcBorders>
              <w:top w:val="nil"/>
              <w:left w:val="nil"/>
              <w:bottom w:val="nil"/>
              <w:right w:val="nil"/>
            </w:tcBorders>
            <w:shd w:val="clear" w:color="auto" w:fill="244061" w:themeFill="accent1" w:themeFillShade="80"/>
            <w:vAlign w:val="center"/>
          </w:tcPr>
          <w:p w:rsidR="0069755A" w:rsidRPr="006D79C0" w:rsidRDefault="0069755A" w:rsidP="001D4C21">
            <w:pPr>
              <w:pStyle w:val="EstiloPortada2"/>
              <w:rPr>
                <w:color w:val="632423" w:themeColor="accent2" w:themeShade="80"/>
                <w:sz w:val="22"/>
              </w:rPr>
            </w:pPr>
          </w:p>
        </w:tc>
      </w:tr>
      <w:tr w:rsidR="00C56D2C" w:rsidRPr="006D79C0" w:rsidTr="00C56D2C">
        <w:trPr>
          <w:trHeight w:val="70"/>
          <w:jc w:val="center"/>
        </w:trPr>
        <w:tc>
          <w:tcPr>
            <w:tcW w:w="1063" w:type="dxa"/>
            <w:tcBorders>
              <w:top w:val="nil"/>
              <w:left w:val="nil"/>
              <w:bottom w:val="nil"/>
              <w:right w:val="nil"/>
            </w:tcBorders>
            <w:shd w:val="clear" w:color="auto" w:fill="auto"/>
          </w:tcPr>
          <w:p w:rsidR="00C56D2C" w:rsidRPr="006D79C0" w:rsidRDefault="00C56D2C" w:rsidP="001D4C21">
            <w:pPr>
              <w:pStyle w:val="EstiloPortada2"/>
              <w:rPr>
                <w:color w:val="632423" w:themeColor="accent2" w:themeShade="80"/>
                <w:sz w:val="22"/>
              </w:rPr>
            </w:pPr>
          </w:p>
        </w:tc>
        <w:tc>
          <w:tcPr>
            <w:tcW w:w="8454" w:type="dxa"/>
            <w:tcBorders>
              <w:top w:val="nil"/>
              <w:left w:val="nil"/>
              <w:bottom w:val="nil"/>
              <w:right w:val="nil"/>
            </w:tcBorders>
            <w:shd w:val="clear" w:color="auto" w:fill="auto"/>
            <w:vAlign w:val="center"/>
          </w:tcPr>
          <w:p w:rsidR="00C56D2C" w:rsidRPr="006D79C0" w:rsidRDefault="00C56D2C" w:rsidP="001D4C21">
            <w:pPr>
              <w:pStyle w:val="EstiloPortada2"/>
              <w:rPr>
                <w:color w:val="632423" w:themeColor="accent2" w:themeShade="80"/>
                <w:sz w:val="22"/>
              </w:rPr>
            </w:pPr>
          </w:p>
        </w:tc>
      </w:tr>
      <w:tr w:rsidR="00617B61" w:rsidRPr="006D79C0" w:rsidTr="00F13BE1">
        <w:trPr>
          <w:trHeight w:val="362"/>
          <w:jc w:val="center"/>
        </w:trPr>
        <w:tc>
          <w:tcPr>
            <w:tcW w:w="9517" w:type="dxa"/>
            <w:gridSpan w:val="2"/>
            <w:tcBorders>
              <w:top w:val="nil"/>
              <w:left w:val="nil"/>
              <w:bottom w:val="nil"/>
              <w:right w:val="nil"/>
            </w:tcBorders>
          </w:tcPr>
          <w:p w:rsidR="00617B61" w:rsidRPr="006D79C0" w:rsidRDefault="00F13BE1" w:rsidP="0069755A">
            <w:pPr>
              <w:pStyle w:val="EstiloPortada3"/>
              <w:rPr>
                <w:color w:val="0F243E" w:themeColor="text2" w:themeShade="80"/>
                <w:sz w:val="28"/>
              </w:rPr>
            </w:pPr>
            <w:r w:rsidRPr="006D79C0">
              <w:rPr>
                <w:color w:val="0F243E" w:themeColor="text2" w:themeShade="80"/>
                <w:sz w:val="28"/>
              </w:rPr>
              <w:t>GRADO DE INGENIERÍA INFORMÁTICA</w:t>
            </w:r>
          </w:p>
        </w:tc>
      </w:tr>
      <w:tr w:rsidR="00F13BE1" w:rsidRPr="006D79C0" w:rsidTr="00F13BE1">
        <w:trPr>
          <w:trHeight w:val="1167"/>
          <w:jc w:val="center"/>
        </w:trPr>
        <w:tc>
          <w:tcPr>
            <w:tcW w:w="9517" w:type="dxa"/>
            <w:gridSpan w:val="2"/>
            <w:tcBorders>
              <w:top w:val="nil"/>
              <w:left w:val="nil"/>
              <w:bottom w:val="nil"/>
              <w:right w:val="nil"/>
            </w:tcBorders>
            <w:vAlign w:val="center"/>
          </w:tcPr>
          <w:p w:rsidR="00F13BE1" w:rsidRPr="006D79C0" w:rsidRDefault="00756E7C" w:rsidP="00F13BE1">
            <w:pPr>
              <w:pStyle w:val="EstiloPortada4"/>
              <w:rPr>
                <w:sz w:val="28"/>
              </w:rPr>
            </w:pPr>
            <w:r w:rsidRPr="006D79C0">
              <w:rPr>
                <w:sz w:val="28"/>
              </w:rPr>
              <w:t>Metaheuristica</w:t>
            </w:r>
          </w:p>
        </w:tc>
      </w:tr>
      <w:tr w:rsidR="00646433" w:rsidRPr="006D79C0" w:rsidTr="00F13BE1">
        <w:trPr>
          <w:jc w:val="center"/>
        </w:trPr>
        <w:tc>
          <w:tcPr>
            <w:tcW w:w="9517" w:type="dxa"/>
            <w:gridSpan w:val="2"/>
            <w:tcBorders>
              <w:top w:val="nil"/>
              <w:left w:val="nil"/>
              <w:bottom w:val="nil"/>
              <w:right w:val="nil"/>
            </w:tcBorders>
            <w:shd w:val="clear" w:color="auto" w:fill="auto"/>
          </w:tcPr>
          <w:p w:rsidR="00646433" w:rsidRPr="006D79C0" w:rsidRDefault="00646433" w:rsidP="00C6616F">
            <w:pPr>
              <w:pStyle w:val="EstiloPortada4"/>
              <w:jc w:val="both"/>
              <w:rPr>
                <w:sz w:val="28"/>
              </w:rPr>
            </w:pPr>
          </w:p>
        </w:tc>
      </w:tr>
    </w:tbl>
    <w:p w:rsidR="00C56D2C" w:rsidRPr="006D79C0" w:rsidRDefault="00C56D2C" w:rsidP="006D79C0"/>
    <w:tbl>
      <w:tblPr>
        <w:tblW w:w="9357" w:type="dxa"/>
        <w:tblInd w:w="-318" w:type="dxa"/>
        <w:tblLook w:val="04A0" w:firstRow="1" w:lastRow="0" w:firstColumn="1" w:lastColumn="0" w:noHBand="0" w:noVBand="1"/>
      </w:tblPr>
      <w:tblGrid>
        <w:gridCol w:w="9357"/>
      </w:tblGrid>
      <w:tr w:rsidR="009B1FDA" w:rsidRPr="006D79C0" w:rsidTr="00354394">
        <w:tc>
          <w:tcPr>
            <w:tcW w:w="9357" w:type="dxa"/>
            <w:shd w:val="clear" w:color="auto" w:fill="244061" w:themeFill="accent1" w:themeFillShade="80"/>
          </w:tcPr>
          <w:p w:rsidR="00C56D2C" w:rsidRPr="006D79C0" w:rsidRDefault="00C56D2C" w:rsidP="009B1FDA">
            <w:pPr>
              <w:pStyle w:val="EstiloPortada2"/>
              <w:rPr>
                <w:color w:val="0F243E" w:themeColor="text2" w:themeShade="80"/>
                <w:sz w:val="22"/>
              </w:rPr>
            </w:pPr>
          </w:p>
        </w:tc>
      </w:tr>
      <w:tr w:rsidR="00F13BE1" w:rsidRPr="006D79C0" w:rsidTr="00F13BE1">
        <w:trPr>
          <w:trHeight w:val="1750"/>
        </w:trPr>
        <w:tc>
          <w:tcPr>
            <w:tcW w:w="9357" w:type="dxa"/>
            <w:vAlign w:val="center"/>
          </w:tcPr>
          <w:p w:rsidR="00F13BE1" w:rsidRPr="006D79C0" w:rsidRDefault="00756E7C" w:rsidP="00F13BE1">
            <w:pPr>
              <w:pStyle w:val="EstiloPortada4"/>
              <w:rPr>
                <w:sz w:val="28"/>
              </w:rPr>
            </w:pPr>
            <w:r w:rsidRPr="006D79C0">
              <w:rPr>
                <w:sz w:val="28"/>
              </w:rPr>
              <w:t>Memoria de la práctica 1.</w:t>
            </w:r>
          </w:p>
        </w:tc>
      </w:tr>
      <w:tr w:rsidR="009B1FDA" w:rsidRPr="006D79C0" w:rsidTr="00354394">
        <w:tc>
          <w:tcPr>
            <w:tcW w:w="9357" w:type="dxa"/>
            <w:shd w:val="clear" w:color="auto" w:fill="244061" w:themeFill="accent1" w:themeFillShade="80"/>
          </w:tcPr>
          <w:p w:rsidR="00C56D2C" w:rsidRPr="006D79C0" w:rsidRDefault="00C56D2C" w:rsidP="001D4C21">
            <w:pPr>
              <w:pStyle w:val="EstiloPortada2"/>
              <w:rPr>
                <w:color w:val="0F243E" w:themeColor="text2" w:themeShade="80"/>
                <w:sz w:val="22"/>
              </w:rPr>
            </w:pPr>
          </w:p>
        </w:tc>
      </w:tr>
      <w:tr w:rsidR="00C56D2C" w:rsidRPr="006D79C0" w:rsidTr="00354394">
        <w:tc>
          <w:tcPr>
            <w:tcW w:w="9357" w:type="dxa"/>
            <w:shd w:val="clear" w:color="auto" w:fill="auto"/>
          </w:tcPr>
          <w:p w:rsidR="00C56D2C" w:rsidRPr="006D79C0" w:rsidRDefault="00C56D2C" w:rsidP="001D4C21">
            <w:pPr>
              <w:pStyle w:val="EstiloPortada2"/>
              <w:rPr>
                <w:color w:val="0F243E" w:themeColor="text2" w:themeShade="80"/>
                <w:sz w:val="22"/>
              </w:rPr>
            </w:pPr>
          </w:p>
        </w:tc>
      </w:tr>
      <w:tr w:rsidR="009B1FDA" w:rsidRPr="006D79C0" w:rsidTr="00354394">
        <w:trPr>
          <w:trHeight w:val="185"/>
        </w:trPr>
        <w:tc>
          <w:tcPr>
            <w:tcW w:w="9357" w:type="dxa"/>
          </w:tcPr>
          <w:p w:rsidR="00157FC4" w:rsidRPr="006D79C0" w:rsidRDefault="00756E7C" w:rsidP="00756E7C">
            <w:pPr>
              <w:pStyle w:val="Objetivo"/>
              <w:jc w:val="center"/>
              <w:rPr>
                <w:sz w:val="22"/>
              </w:rPr>
            </w:pPr>
            <w:r w:rsidRPr="006D79C0">
              <w:rPr>
                <w:sz w:val="22"/>
              </w:rPr>
              <w:t>Codificación y evaluación de soluciones.</w:t>
            </w:r>
          </w:p>
        </w:tc>
      </w:tr>
      <w:tr w:rsidR="00BE70A3" w:rsidRPr="006D79C0" w:rsidTr="00354394">
        <w:tc>
          <w:tcPr>
            <w:tcW w:w="9357" w:type="dxa"/>
            <w:shd w:val="clear" w:color="auto" w:fill="244061" w:themeFill="accent1" w:themeFillShade="80"/>
          </w:tcPr>
          <w:p w:rsidR="00BE70A3" w:rsidRPr="006D79C0" w:rsidRDefault="00BE70A3" w:rsidP="001D4C21">
            <w:pPr>
              <w:pStyle w:val="EstiloPortada2"/>
              <w:rPr>
                <w:color w:val="0F243E" w:themeColor="text2" w:themeShade="80"/>
                <w:sz w:val="22"/>
              </w:rPr>
            </w:pPr>
          </w:p>
        </w:tc>
      </w:tr>
    </w:tbl>
    <w:p w:rsidR="00646433" w:rsidRPr="006D79C0" w:rsidRDefault="00646433" w:rsidP="006D79C0"/>
    <w:p w:rsidR="00BE70A3" w:rsidRPr="006D79C0" w:rsidRDefault="00BE70A3" w:rsidP="006D79C0"/>
    <w:p w:rsidR="00BE70A3" w:rsidRPr="006D79C0" w:rsidRDefault="00BE70A3" w:rsidP="006D79C0"/>
    <w:p w:rsidR="003B0608" w:rsidRPr="006D79C0" w:rsidRDefault="003B0608" w:rsidP="006D79C0"/>
    <w:tbl>
      <w:tblPr>
        <w:tblW w:w="5529" w:type="dxa"/>
        <w:tblInd w:w="3510" w:type="dxa"/>
        <w:tblLook w:val="04A0" w:firstRow="1" w:lastRow="0" w:firstColumn="1" w:lastColumn="0" w:noHBand="0" w:noVBand="1"/>
      </w:tblPr>
      <w:tblGrid>
        <w:gridCol w:w="5529"/>
      </w:tblGrid>
      <w:tr w:rsidR="00BE70A3" w:rsidRPr="006D79C0" w:rsidTr="00F22906">
        <w:tc>
          <w:tcPr>
            <w:tcW w:w="5529" w:type="dxa"/>
            <w:shd w:val="clear" w:color="auto" w:fill="244061" w:themeFill="accent1" w:themeFillShade="80"/>
          </w:tcPr>
          <w:p w:rsidR="00BE70A3" w:rsidRPr="006D79C0" w:rsidRDefault="00BE70A3" w:rsidP="001D4C21">
            <w:pPr>
              <w:pStyle w:val="EstiloPortada2"/>
              <w:rPr>
                <w:color w:val="0F243E" w:themeColor="text2" w:themeShade="80"/>
                <w:sz w:val="14"/>
                <w:szCs w:val="16"/>
              </w:rPr>
            </w:pPr>
          </w:p>
        </w:tc>
      </w:tr>
      <w:tr w:rsidR="00BE70A3" w:rsidRPr="006D79C0" w:rsidTr="00F22906">
        <w:tc>
          <w:tcPr>
            <w:tcW w:w="5529" w:type="dxa"/>
          </w:tcPr>
          <w:p w:rsidR="00C6304D" w:rsidRPr="00C6304D" w:rsidRDefault="00C6304D" w:rsidP="00BE70A3">
            <w:pPr>
              <w:pStyle w:val="Autor"/>
              <w:rPr>
                <w:color w:val="632423" w:themeColor="accent2" w:themeShade="80"/>
                <w:sz w:val="22"/>
                <w:u w:val="single"/>
              </w:rPr>
            </w:pPr>
            <w:r w:rsidRPr="00C6304D">
              <w:rPr>
                <w:color w:val="632423" w:themeColor="accent2" w:themeShade="80"/>
                <w:sz w:val="22"/>
                <w:u w:val="single"/>
              </w:rPr>
              <w:t xml:space="preserve">Grupo: </w:t>
            </w:r>
          </w:p>
          <w:p w:rsidR="00C6304D" w:rsidRDefault="00C6304D" w:rsidP="00BE70A3">
            <w:pPr>
              <w:pStyle w:val="Autor"/>
              <w:rPr>
                <w:color w:val="632423" w:themeColor="accent2" w:themeShade="80"/>
                <w:sz w:val="22"/>
              </w:rPr>
            </w:pPr>
            <w:r>
              <w:rPr>
                <w:color w:val="632423" w:themeColor="accent2" w:themeShade="80"/>
                <w:sz w:val="22"/>
              </w:rPr>
              <w:t>NP-Group</w:t>
            </w:r>
          </w:p>
          <w:p w:rsidR="00C6304D" w:rsidRDefault="00C6304D" w:rsidP="00BE70A3">
            <w:pPr>
              <w:pStyle w:val="Autor"/>
              <w:rPr>
                <w:color w:val="632423" w:themeColor="accent2" w:themeShade="80"/>
                <w:sz w:val="22"/>
              </w:rPr>
            </w:pPr>
          </w:p>
          <w:p w:rsidR="003B0608" w:rsidRPr="00C6304D" w:rsidRDefault="00C6304D" w:rsidP="00BE70A3">
            <w:pPr>
              <w:pStyle w:val="Autor"/>
              <w:rPr>
                <w:color w:val="632423" w:themeColor="accent2" w:themeShade="80"/>
                <w:sz w:val="22"/>
                <w:u w:val="single"/>
              </w:rPr>
            </w:pPr>
            <w:r w:rsidRPr="00C6304D">
              <w:rPr>
                <w:color w:val="632423" w:themeColor="accent2" w:themeShade="80"/>
                <w:sz w:val="22"/>
                <w:u w:val="single"/>
              </w:rPr>
              <w:t>Miembros:</w:t>
            </w:r>
          </w:p>
          <w:p w:rsidR="00122522" w:rsidRPr="006D79C0" w:rsidRDefault="00756E7C" w:rsidP="00BE70A3">
            <w:pPr>
              <w:pStyle w:val="Autor"/>
              <w:rPr>
                <w:color w:val="632423" w:themeColor="accent2" w:themeShade="80"/>
                <w:sz w:val="22"/>
              </w:rPr>
            </w:pPr>
            <w:r w:rsidRPr="006D79C0">
              <w:rPr>
                <w:color w:val="632423" w:themeColor="accent2" w:themeShade="80"/>
                <w:sz w:val="22"/>
              </w:rPr>
              <w:t>Cristian</w:t>
            </w:r>
            <w:r w:rsidR="006D79C0" w:rsidRPr="006D79C0">
              <w:rPr>
                <w:color w:val="632423" w:themeColor="accent2" w:themeShade="80"/>
                <w:sz w:val="22"/>
              </w:rPr>
              <w:t xml:space="preserve"> García Jiménez</w:t>
            </w:r>
          </w:p>
          <w:p w:rsidR="00756E7C" w:rsidRPr="006D79C0" w:rsidRDefault="00756E7C" w:rsidP="00BE70A3">
            <w:pPr>
              <w:pStyle w:val="Autor"/>
              <w:rPr>
                <w:color w:val="632423" w:themeColor="accent2" w:themeShade="80"/>
                <w:sz w:val="22"/>
              </w:rPr>
            </w:pPr>
            <w:r w:rsidRPr="006D79C0">
              <w:rPr>
                <w:color w:val="632423" w:themeColor="accent2" w:themeShade="80"/>
                <w:sz w:val="22"/>
              </w:rPr>
              <w:t>Daniel</w:t>
            </w:r>
            <w:r w:rsidR="006D79C0" w:rsidRPr="006D79C0">
              <w:rPr>
                <w:color w:val="632423" w:themeColor="accent2" w:themeShade="80"/>
                <w:sz w:val="22"/>
              </w:rPr>
              <w:t xml:space="preserve"> Carmona Martínez</w:t>
            </w:r>
          </w:p>
          <w:p w:rsidR="00756E7C" w:rsidRPr="006D79C0" w:rsidRDefault="00756E7C" w:rsidP="00BE70A3">
            <w:pPr>
              <w:pStyle w:val="Autor"/>
              <w:rPr>
                <w:color w:val="632423" w:themeColor="accent2" w:themeShade="80"/>
                <w:sz w:val="22"/>
              </w:rPr>
            </w:pPr>
            <w:r w:rsidRPr="006D79C0">
              <w:rPr>
                <w:color w:val="632423" w:themeColor="accent2" w:themeShade="80"/>
                <w:sz w:val="22"/>
              </w:rPr>
              <w:t>Guillermo</w:t>
            </w:r>
            <w:r w:rsidR="006D79C0" w:rsidRPr="006D79C0">
              <w:rPr>
                <w:color w:val="632423" w:themeColor="accent2" w:themeShade="80"/>
                <w:sz w:val="22"/>
              </w:rPr>
              <w:t xml:space="preserve"> Sugráñez Pérez</w:t>
            </w:r>
          </w:p>
          <w:p w:rsidR="00756E7C" w:rsidRPr="006D79C0" w:rsidRDefault="006D79C0" w:rsidP="00BE70A3">
            <w:pPr>
              <w:pStyle w:val="Autor"/>
              <w:rPr>
                <w:color w:val="632423" w:themeColor="accent2" w:themeShade="80"/>
                <w:sz w:val="22"/>
              </w:rPr>
            </w:pPr>
            <w:r w:rsidRPr="006D79C0">
              <w:rPr>
                <w:color w:val="632423" w:themeColor="accent2" w:themeShade="80"/>
                <w:sz w:val="22"/>
              </w:rPr>
              <w:t xml:space="preserve">Antonio </w:t>
            </w:r>
            <w:r w:rsidR="00756E7C" w:rsidRPr="006D79C0">
              <w:rPr>
                <w:color w:val="632423" w:themeColor="accent2" w:themeShade="80"/>
                <w:sz w:val="22"/>
              </w:rPr>
              <w:t>Jesús</w:t>
            </w:r>
            <w:r w:rsidRPr="006D79C0">
              <w:rPr>
                <w:color w:val="632423" w:themeColor="accent2" w:themeShade="80"/>
                <w:sz w:val="22"/>
              </w:rPr>
              <w:t xml:space="preserve"> Jiménez Urbano</w:t>
            </w:r>
          </w:p>
        </w:tc>
      </w:tr>
      <w:tr w:rsidR="00BE70A3" w:rsidRPr="006D79C0" w:rsidTr="00F22906">
        <w:tc>
          <w:tcPr>
            <w:tcW w:w="5529" w:type="dxa"/>
            <w:shd w:val="clear" w:color="auto" w:fill="244061" w:themeFill="accent1" w:themeFillShade="80"/>
          </w:tcPr>
          <w:p w:rsidR="00BE70A3" w:rsidRPr="006D79C0" w:rsidRDefault="00BE70A3" w:rsidP="001D4C21">
            <w:pPr>
              <w:pStyle w:val="EstiloPortada2"/>
              <w:rPr>
                <w:color w:val="0F243E" w:themeColor="text2" w:themeShade="80"/>
                <w:sz w:val="14"/>
                <w:szCs w:val="16"/>
              </w:rPr>
            </w:pPr>
          </w:p>
        </w:tc>
      </w:tr>
    </w:tbl>
    <w:p w:rsidR="00646433" w:rsidRPr="006D79C0" w:rsidRDefault="00646433" w:rsidP="006D79C0">
      <w:pPr>
        <w:sectPr w:rsidR="00646433" w:rsidRPr="006D79C0" w:rsidSect="00DF1795">
          <w:headerReference w:type="default" r:id="rId9"/>
          <w:footerReference w:type="default" r:id="rId10"/>
          <w:headerReference w:type="first" r:id="rId11"/>
          <w:pgSz w:w="11906" w:h="16838" w:code="9"/>
          <w:pgMar w:top="1418" w:right="1701" w:bottom="1418" w:left="1701" w:header="709" w:footer="709" w:gutter="0"/>
          <w:pgNumType w:fmt="upperRoman"/>
          <w:cols w:space="708"/>
          <w:titlePg/>
          <w:docGrid w:linePitch="360"/>
        </w:sectPr>
      </w:pPr>
    </w:p>
    <w:p w:rsidR="00756E7C" w:rsidRPr="0071084F" w:rsidRDefault="00B34960" w:rsidP="0071084F">
      <w:pPr>
        <w:pStyle w:val="Ttulo1"/>
      </w:pPr>
      <w:r w:rsidRPr="0071084F">
        <w:lastRenderedPageBreak/>
        <w:t>Introducción</w:t>
      </w:r>
      <w:r w:rsidR="00756E7C" w:rsidRPr="0071084F">
        <w:t>.</w:t>
      </w:r>
    </w:p>
    <w:p w:rsidR="00756E7C" w:rsidRPr="006D79C0" w:rsidRDefault="00B34960" w:rsidP="006D79C0">
      <w:r w:rsidRPr="006D79C0">
        <w:t>Las tareas a realizar consistirán en la programación clases y métodos que puedan leer instancias de estos problemas desde un archivo, generar soluciones aleatorias y evaluarlas.</w:t>
      </w:r>
    </w:p>
    <w:p w:rsidR="00C6616F" w:rsidRPr="006D79C0" w:rsidRDefault="00C6616F" w:rsidP="006D79C0">
      <w:r w:rsidRPr="006D79C0">
        <w:t>Los problemas que vamos a evaluar son los siguientes:</w:t>
      </w:r>
    </w:p>
    <w:p w:rsidR="00756E7C" w:rsidRPr="006D79C0" w:rsidRDefault="00756E7C" w:rsidP="006D79C0">
      <w:pPr>
        <w:pStyle w:val="Prrafodelista"/>
        <w:numPr>
          <w:ilvl w:val="0"/>
          <w:numId w:val="28"/>
        </w:numPr>
      </w:pPr>
      <w:r w:rsidRPr="006D79C0">
        <w:t>Problema de la mochila.</w:t>
      </w:r>
    </w:p>
    <w:p w:rsidR="00756E7C" w:rsidRPr="006D79C0" w:rsidRDefault="00756E7C" w:rsidP="006D79C0">
      <w:r w:rsidRPr="006D79C0">
        <w:t xml:space="preserve">Supongamos que tenemos </w:t>
      </w:r>
      <w:r w:rsidR="00BF3E32" w:rsidRPr="006D79C0">
        <w:rPr>
          <w:i/>
          <w:iCs/>
        </w:rPr>
        <w:t>N</w:t>
      </w:r>
      <w:r w:rsidRPr="006D79C0">
        <w:rPr>
          <w:i/>
          <w:iCs/>
        </w:rPr>
        <w:t xml:space="preserve"> </w:t>
      </w:r>
      <w:r w:rsidRPr="006D79C0">
        <w:t xml:space="preserve">objetos </w:t>
      </w:r>
      <w:r w:rsidRPr="006D79C0">
        <w:rPr>
          <w:i/>
          <w:iCs/>
        </w:rPr>
        <w:t>{o1,...,o</w:t>
      </w:r>
      <w:r w:rsidR="00BF3E32" w:rsidRPr="006D79C0">
        <w:rPr>
          <w:i/>
          <w:iCs/>
        </w:rPr>
        <w:t>N</w:t>
      </w:r>
      <w:r w:rsidRPr="006D79C0">
        <w:rPr>
          <w:i/>
          <w:iCs/>
        </w:rPr>
        <w:t>}</w:t>
      </w:r>
      <w:r w:rsidRPr="006D79C0">
        <w:t xml:space="preserve">. Cada objeto tiene un beneficio </w:t>
      </w:r>
      <w:r w:rsidRPr="006D79C0">
        <w:rPr>
          <w:i/>
          <w:iCs/>
        </w:rPr>
        <w:t xml:space="preserve">pi </w:t>
      </w:r>
      <w:r w:rsidRPr="006D79C0">
        <w:t xml:space="preserve">y un peso </w:t>
      </w:r>
      <w:r w:rsidRPr="006D79C0">
        <w:rPr>
          <w:i/>
          <w:iCs/>
        </w:rPr>
        <w:t>wi</w:t>
      </w:r>
      <w:r w:rsidRPr="006D79C0">
        <w:t xml:space="preserve">, asociados, no negativos. Por otro lado, se tiene una mochila donde se pueden introducir los objetos, que soporta un peso máximo </w:t>
      </w:r>
      <w:r w:rsidRPr="006D79C0">
        <w:rPr>
          <w:i/>
          <w:iCs/>
        </w:rPr>
        <w:t>W</w:t>
      </w:r>
      <w:r w:rsidRPr="006D79C0">
        <w:t>. El problema consiste en meter en la mochila la combinación de objetos que maximice la suma de sus beneficios y que no supere el peso máximo que puede soportar la misma.</w:t>
      </w:r>
    </w:p>
    <w:p w:rsidR="00756E7C" w:rsidRPr="006D79C0" w:rsidRDefault="00756E7C" w:rsidP="006D79C0">
      <w:pPr>
        <w:pStyle w:val="Prrafodelista"/>
        <w:numPr>
          <w:ilvl w:val="0"/>
          <w:numId w:val="28"/>
        </w:numPr>
      </w:pPr>
      <w:r w:rsidRPr="006D79C0">
        <w:t>Problema del viajante de comercio.</w:t>
      </w:r>
    </w:p>
    <w:p w:rsidR="00756E7C" w:rsidRPr="006D79C0" w:rsidRDefault="00756E7C" w:rsidP="006D79C0">
      <w:r w:rsidRPr="006D79C0">
        <w:t xml:space="preserve">Dado un grafo no dirigido con pesos </w:t>
      </w:r>
      <w:r w:rsidRPr="006D79C0">
        <w:rPr>
          <w:i/>
          <w:iCs/>
        </w:rPr>
        <w:t>G=(V, E, w)</w:t>
      </w:r>
      <w:r w:rsidRPr="006D79C0">
        <w:t xml:space="preserve">, </w:t>
      </w:r>
      <w:r w:rsidR="00BF3E32" w:rsidRPr="006D79C0">
        <w:rPr>
          <w:i/>
          <w:iCs/>
        </w:rPr>
        <w:t>V={v1,...,vN</w:t>
      </w:r>
      <w:r w:rsidRPr="006D79C0">
        <w:rPr>
          <w:i/>
          <w:iCs/>
        </w:rPr>
        <w:t xml:space="preserve">} </w:t>
      </w:r>
      <w:r w:rsidRPr="006D79C0">
        <w:t xml:space="preserve">son sus nodos, </w:t>
      </w:r>
      <w:r w:rsidRPr="006D79C0">
        <w:rPr>
          <w:i/>
          <w:iCs/>
        </w:rPr>
        <w:t xml:space="preserve">E={eij=(vi,vj) | vi,vj </w:t>
      </w:r>
      <w:r w:rsidRPr="006D79C0">
        <w:rPr>
          <w:rFonts w:ascii="Cambria Math" w:hAnsi="Cambria Math" w:cs="Cambria Math"/>
        </w:rPr>
        <w:t>∈</w:t>
      </w:r>
      <w:r w:rsidRPr="006D79C0">
        <w:t xml:space="preserve"> </w:t>
      </w:r>
      <w:r w:rsidRPr="006D79C0">
        <w:rPr>
          <w:i/>
          <w:iCs/>
        </w:rPr>
        <w:t xml:space="preserve">V} </w:t>
      </w:r>
      <w:r w:rsidRPr="006D79C0">
        <w:t xml:space="preserve">sus arcos y </w:t>
      </w:r>
      <w:r w:rsidRPr="006D79C0">
        <w:rPr>
          <w:i/>
          <w:iCs/>
        </w:rPr>
        <w:t>w: E</w:t>
      </w:r>
      <w:r w:rsidR="00C6616F" w:rsidRPr="006D79C0">
        <w:t>-&gt;</w:t>
      </w:r>
      <w:r w:rsidRPr="006D79C0">
        <w:rPr>
          <w:i/>
          <w:iCs/>
        </w:rPr>
        <w:t xml:space="preserve">R </w:t>
      </w:r>
      <w:r w:rsidRPr="006D79C0">
        <w:t>una función que asigna un peso a los arcos del grafo, el objetivo es encontrar el camino que recorre todos los nodos del grafo y cuya suma de pesos es mínimo.</w:t>
      </w:r>
    </w:p>
    <w:p w:rsidR="00756E7C" w:rsidRPr="006D79C0" w:rsidRDefault="00756E7C" w:rsidP="006D79C0"/>
    <w:p w:rsidR="00C6616F" w:rsidRPr="006D79C0" w:rsidRDefault="00C6616F" w:rsidP="0071084F">
      <w:pPr>
        <w:pStyle w:val="Ttulo1"/>
        <w:sectPr w:rsidR="00C6616F" w:rsidRPr="006D79C0" w:rsidSect="006D79C0">
          <w:footerReference w:type="default" r:id="rId12"/>
          <w:pgSz w:w="11906" w:h="16838"/>
          <w:pgMar w:top="1134" w:right="1134" w:bottom="1134" w:left="1134" w:header="720" w:footer="720" w:gutter="0"/>
          <w:pgNumType w:start="1"/>
          <w:cols w:space="720"/>
          <w:docGrid w:linePitch="326"/>
        </w:sectPr>
      </w:pPr>
      <w:bookmarkStart w:id="0" w:name="_GoBack"/>
      <w:bookmarkEnd w:id="0"/>
    </w:p>
    <w:p w:rsidR="00C6616F" w:rsidRPr="006D79C0" w:rsidRDefault="00756E7C" w:rsidP="0071084F">
      <w:pPr>
        <w:pStyle w:val="Ttulo1"/>
      </w:pPr>
      <w:r w:rsidRPr="006D79C0">
        <w:lastRenderedPageBreak/>
        <w:t>F</w:t>
      </w:r>
      <w:r w:rsidR="00B34960" w:rsidRPr="006D79C0">
        <w:t>ases</w:t>
      </w:r>
      <w:r w:rsidRPr="006D79C0">
        <w:t xml:space="preserve"> </w:t>
      </w:r>
      <w:r w:rsidR="00C6616F" w:rsidRPr="006D79C0">
        <w:t>de codificación</w:t>
      </w:r>
      <w:r w:rsidRPr="006D79C0">
        <w:t>.</w:t>
      </w:r>
    </w:p>
    <w:p w:rsidR="00151811" w:rsidRPr="006D79C0" w:rsidRDefault="00D11630" w:rsidP="006D79C0">
      <w:r w:rsidRPr="006D79C0">
        <w:t>Para ambos</w:t>
      </w:r>
      <w:r w:rsidR="00151811" w:rsidRPr="006D79C0">
        <w:t xml:space="preserve"> problema</w:t>
      </w:r>
      <w:r w:rsidRPr="006D79C0">
        <w:t>s,</w:t>
      </w:r>
      <w:r w:rsidR="00151811" w:rsidRPr="006D79C0">
        <w:t xml:space="preserve"> hemos </w:t>
      </w:r>
      <w:r w:rsidR="00A71D4D" w:rsidRPr="006D79C0">
        <w:t>diseñado</w:t>
      </w:r>
      <w:r w:rsidR="00151811" w:rsidRPr="006D79C0">
        <w:t xml:space="preserve"> un esquema inicial donde organizamos las clases con</w:t>
      </w:r>
      <w:r w:rsidRPr="006D79C0">
        <w:t xml:space="preserve"> sus diferentes atributos y</w:t>
      </w:r>
      <w:r w:rsidR="00151811" w:rsidRPr="006D79C0">
        <w:t xml:space="preserve"> méto</w:t>
      </w:r>
      <w:r w:rsidR="00A71D4D" w:rsidRPr="006D79C0">
        <w:t>dos</w:t>
      </w:r>
      <w:r w:rsidRPr="006D79C0">
        <w:t>,</w:t>
      </w:r>
      <w:r w:rsidR="00A71D4D" w:rsidRPr="006D79C0">
        <w:t xml:space="preserve"> así como las</w:t>
      </w:r>
      <w:r w:rsidR="00151811" w:rsidRPr="006D79C0">
        <w:t xml:space="preserve">  relaciones entre sí. En esta fase inicial nos </w:t>
      </w:r>
      <w:r w:rsidRPr="006D79C0">
        <w:t>aseguramos</w:t>
      </w:r>
      <w:r w:rsidR="00151811" w:rsidRPr="006D79C0">
        <w:t xml:space="preserve"> </w:t>
      </w:r>
      <w:r w:rsidRPr="006D79C0">
        <w:t xml:space="preserve">de </w:t>
      </w:r>
      <w:r w:rsidR="00151811" w:rsidRPr="006D79C0">
        <w:t>que toda la fu</w:t>
      </w:r>
      <w:r w:rsidRPr="006D79C0">
        <w:t>ncionalidad del problema queda</w:t>
      </w:r>
      <w:r w:rsidR="00151811" w:rsidRPr="006D79C0">
        <w:t xml:space="preserve"> cubierta y que la solución </w:t>
      </w:r>
      <w:r w:rsidRPr="006D79C0">
        <w:t>es</w:t>
      </w:r>
      <w:r w:rsidR="00151811" w:rsidRPr="006D79C0">
        <w:t xml:space="preserve"> consiste</w:t>
      </w:r>
      <w:r w:rsidRPr="006D79C0">
        <w:t>nte</w:t>
      </w:r>
      <w:r w:rsidR="00151811" w:rsidRPr="006D79C0">
        <w:t>.</w:t>
      </w:r>
    </w:p>
    <w:p w:rsidR="00924AB3" w:rsidRPr="006D79C0" w:rsidRDefault="00924AB3" w:rsidP="006D79C0">
      <w:r w:rsidRPr="006D79C0">
        <w:t>Para la codificación de las soluciones de estos problemas hemos decidido usar el lenguaje de programación C++, con el que nos encontramos más familiarizados.</w:t>
      </w:r>
    </w:p>
    <w:p w:rsidR="00151811" w:rsidRPr="006D79C0" w:rsidRDefault="00D11630" w:rsidP="006D79C0">
      <w:pPr>
        <w:pStyle w:val="Ttulo2"/>
      </w:pPr>
      <w:r w:rsidRPr="006D79C0">
        <w:t>Knapsack Problem (KP).</w:t>
      </w:r>
    </w:p>
    <w:p w:rsidR="00046362" w:rsidRPr="006D79C0" w:rsidRDefault="00D11630" w:rsidP="006D79C0">
      <w:r w:rsidRPr="006D79C0">
        <w:t>Para la resolución de este problema se ha diseñado una clase</w:t>
      </w:r>
      <w:r w:rsidR="00924AB3" w:rsidRPr="006D79C0">
        <w:t xml:space="preserve"> que</w:t>
      </w:r>
      <w:r w:rsidR="00D974A9" w:rsidRPr="006D79C0">
        <w:t xml:space="preserve"> genera soluciones las cuales deben</w:t>
      </w:r>
      <w:r w:rsidR="00924AB3" w:rsidRPr="006D79C0">
        <w:t xml:space="preserve"> satisface</w:t>
      </w:r>
      <w:r w:rsidR="00D974A9" w:rsidRPr="006D79C0">
        <w:t>r</w:t>
      </w:r>
      <w:r w:rsidR="00046362" w:rsidRPr="006D79C0">
        <w:t xml:space="preserve"> la regla de no superar la capacidad máxima de la mochila con la siguiente </w:t>
      </w:r>
      <w:r w:rsidR="00D974A9" w:rsidRPr="006D79C0">
        <w:t>restricción</w:t>
      </w:r>
      <w:r w:rsidR="00046362" w:rsidRPr="006D79C0">
        <w:t>:</w:t>
      </w:r>
    </w:p>
    <w:p w:rsidR="00046362" w:rsidRPr="006D79C0" w:rsidRDefault="00046362" w:rsidP="006D79C0">
      <w:r w:rsidRPr="006D79C0">
        <w:rPr>
          <w:noProof/>
        </w:rPr>
        <w:drawing>
          <wp:anchor distT="0" distB="0" distL="114300" distR="114300" simplePos="0" relativeHeight="251658240" behindDoc="1" locked="0" layoutInCell="1" allowOverlap="1" wp14:anchorId="36EC6794" wp14:editId="264E6139">
            <wp:simplePos x="0" y="0"/>
            <wp:positionH relativeFrom="column">
              <wp:posOffset>680085</wp:posOffset>
            </wp:positionH>
            <wp:positionV relativeFrom="paragraph">
              <wp:posOffset>79375</wp:posOffset>
            </wp:positionV>
            <wp:extent cx="1352550" cy="790041"/>
            <wp:effectExtent l="0" t="0" r="0" b="0"/>
            <wp:wrapTight wrapText="bothSides">
              <wp:wrapPolygon edited="0">
                <wp:start x="0" y="0"/>
                <wp:lineTo x="0" y="20836"/>
                <wp:lineTo x="21296" y="20836"/>
                <wp:lineTo x="2129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790041"/>
                    </a:xfrm>
                    <a:prstGeom prst="rect">
                      <a:avLst/>
                    </a:prstGeom>
                    <a:noFill/>
                    <a:ln>
                      <a:noFill/>
                    </a:ln>
                  </pic:spPr>
                </pic:pic>
              </a:graphicData>
            </a:graphic>
            <wp14:sizeRelH relativeFrom="page">
              <wp14:pctWidth>0</wp14:pctWidth>
            </wp14:sizeRelH>
            <wp14:sizeRelV relativeFrom="page">
              <wp14:pctHeight>0</wp14:pctHeight>
            </wp14:sizeRelV>
          </wp:anchor>
        </w:drawing>
      </w:r>
      <w:r w:rsidR="00624728" w:rsidRPr="006D79C0">
        <w:t>Siendo:</w:t>
      </w:r>
    </w:p>
    <w:p w:rsidR="00624728" w:rsidRPr="006D79C0" w:rsidRDefault="00BF3E32" w:rsidP="006D79C0">
      <w:r w:rsidRPr="006D79C0">
        <w:t>W: capacidad máxima</w:t>
      </w:r>
    </w:p>
    <w:p w:rsidR="00624728" w:rsidRPr="006D79C0" w:rsidRDefault="00BF3E32" w:rsidP="006D79C0">
      <w:r w:rsidRPr="006D79C0">
        <w:t xml:space="preserve">X: material parte de la solución (1) o no (0) </w:t>
      </w:r>
    </w:p>
    <w:p w:rsidR="00574544" w:rsidRPr="006D79C0" w:rsidRDefault="00574544" w:rsidP="006D79C0">
      <w:r w:rsidRPr="006D79C0">
        <w:t xml:space="preserve">                                        </w:t>
      </w:r>
      <w:r w:rsidR="00BF3E32" w:rsidRPr="006D79C0">
        <w:t>w: peso del material x</w:t>
      </w:r>
    </w:p>
    <w:p w:rsidR="00624728" w:rsidRPr="006D79C0" w:rsidRDefault="00046362" w:rsidP="006D79C0">
      <w:r w:rsidRPr="006D79C0">
        <w:t>Y obtener el máximo beneficio cumpliendo:</w:t>
      </w:r>
    </w:p>
    <w:p w:rsidR="00D11630" w:rsidRPr="006D79C0" w:rsidRDefault="00046362" w:rsidP="006D79C0">
      <w:r w:rsidRPr="006D79C0">
        <w:rPr>
          <w:noProof/>
        </w:rPr>
        <w:drawing>
          <wp:anchor distT="0" distB="0" distL="114300" distR="114300" simplePos="0" relativeHeight="251659264" behindDoc="1" locked="0" layoutInCell="1" allowOverlap="1" wp14:anchorId="27F493FC" wp14:editId="6CDE00F0">
            <wp:simplePos x="0" y="0"/>
            <wp:positionH relativeFrom="column">
              <wp:posOffset>680085</wp:posOffset>
            </wp:positionH>
            <wp:positionV relativeFrom="paragraph">
              <wp:posOffset>74930</wp:posOffset>
            </wp:positionV>
            <wp:extent cx="1438275" cy="433453"/>
            <wp:effectExtent l="0" t="0" r="0" b="5080"/>
            <wp:wrapTight wrapText="bothSides">
              <wp:wrapPolygon edited="0">
                <wp:start x="0" y="0"/>
                <wp:lineTo x="0" y="20903"/>
                <wp:lineTo x="21171" y="20903"/>
                <wp:lineTo x="2117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433453"/>
                    </a:xfrm>
                    <a:prstGeom prst="rect">
                      <a:avLst/>
                    </a:prstGeom>
                    <a:noFill/>
                    <a:ln>
                      <a:noFill/>
                    </a:ln>
                  </pic:spPr>
                </pic:pic>
              </a:graphicData>
            </a:graphic>
            <wp14:sizeRelH relativeFrom="page">
              <wp14:pctWidth>0</wp14:pctWidth>
            </wp14:sizeRelH>
            <wp14:sizeRelV relativeFrom="page">
              <wp14:pctHeight>0</wp14:pctHeight>
            </wp14:sizeRelV>
          </wp:anchor>
        </w:drawing>
      </w:r>
      <w:r w:rsidR="00BF3E32" w:rsidRPr="006D79C0">
        <w:t>p: beneficio del material.</w:t>
      </w:r>
    </w:p>
    <w:p w:rsidR="00624728" w:rsidRPr="006D79C0" w:rsidRDefault="00624728" w:rsidP="006D79C0">
      <w:pPr>
        <w:pStyle w:val="Ttulo2"/>
      </w:pPr>
    </w:p>
    <w:p w:rsidR="00C6616F" w:rsidRPr="006D79C0" w:rsidRDefault="00D11630" w:rsidP="006D79C0">
      <w:pPr>
        <w:pStyle w:val="Ttulo2"/>
      </w:pPr>
      <w:r w:rsidRPr="006D79C0">
        <w:t>Travel Salesman Problem (TSP).</w:t>
      </w:r>
    </w:p>
    <w:p w:rsidR="00D974A9" w:rsidRPr="006D79C0" w:rsidRDefault="00046362" w:rsidP="006D79C0">
      <w:r w:rsidRPr="006D79C0">
        <w:t xml:space="preserve">En este </w:t>
      </w:r>
      <w:r w:rsidR="00D974A9" w:rsidRPr="006D79C0">
        <w:t>problema se ha considerado el caso más simple</w:t>
      </w:r>
      <w:r w:rsidR="00A74C81" w:rsidRPr="006D79C0">
        <w:t xml:space="preserve">, </w:t>
      </w:r>
      <w:r w:rsidR="00D974A9" w:rsidRPr="006D79C0">
        <w:t>asumiendo que todos los nodos de la instancia se encuentran conectados entre sí.</w:t>
      </w:r>
    </w:p>
    <w:p w:rsidR="00D974A9" w:rsidRPr="006D79C0" w:rsidRDefault="00D974A9" w:rsidP="006D79C0">
      <w:r w:rsidRPr="006D79C0">
        <w:t xml:space="preserve">Debido a esto la clase implementada que genera </w:t>
      </w:r>
      <w:r w:rsidR="00624728" w:rsidRPr="006D79C0">
        <w:t>las soluciones solo debe obtener la suma de los caminos de una permutación de los nodos anteriormente mencionados</w:t>
      </w:r>
      <w:r w:rsidRPr="006D79C0">
        <w:t xml:space="preserve"> </w:t>
      </w:r>
      <w:r w:rsidR="00624728" w:rsidRPr="006D79C0">
        <w:t>que minimice la siguiente condición:</w:t>
      </w:r>
    </w:p>
    <w:p w:rsidR="00DB58CC" w:rsidRPr="006D79C0" w:rsidRDefault="00574544" w:rsidP="006D79C0">
      <w:r w:rsidRPr="006D79C0">
        <w:rPr>
          <w:noProof/>
        </w:rPr>
        <w:drawing>
          <wp:anchor distT="0" distB="0" distL="114300" distR="114300" simplePos="0" relativeHeight="251661312" behindDoc="1" locked="0" layoutInCell="1" allowOverlap="1" wp14:anchorId="1BD6E197" wp14:editId="1D990EA3">
            <wp:simplePos x="0" y="0"/>
            <wp:positionH relativeFrom="column">
              <wp:posOffset>632476</wp:posOffset>
            </wp:positionH>
            <wp:positionV relativeFrom="paragraph">
              <wp:posOffset>14242</wp:posOffset>
            </wp:positionV>
            <wp:extent cx="1535430" cy="807085"/>
            <wp:effectExtent l="0" t="0" r="7620" b="0"/>
            <wp:wrapTight wrapText="bothSides">
              <wp:wrapPolygon edited="0">
                <wp:start x="0" y="0"/>
                <wp:lineTo x="0" y="20903"/>
                <wp:lineTo x="21439" y="20903"/>
                <wp:lineTo x="2143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5430" cy="807085"/>
                    </a:xfrm>
                    <a:prstGeom prst="rect">
                      <a:avLst/>
                    </a:prstGeom>
                  </pic:spPr>
                </pic:pic>
              </a:graphicData>
            </a:graphic>
            <wp14:sizeRelH relativeFrom="page">
              <wp14:pctWidth>0</wp14:pctWidth>
            </wp14:sizeRelH>
            <wp14:sizeRelV relativeFrom="page">
              <wp14:pctHeight>0</wp14:pctHeight>
            </wp14:sizeRelV>
          </wp:anchor>
        </w:drawing>
      </w:r>
    </w:p>
    <w:p w:rsidR="00D974A9" w:rsidRPr="006D79C0" w:rsidRDefault="00D974A9" w:rsidP="006D79C0"/>
    <w:p w:rsidR="00151811" w:rsidRPr="006D79C0" w:rsidRDefault="00151811" w:rsidP="0071084F">
      <w:pPr>
        <w:pStyle w:val="Ttulo1"/>
        <w:sectPr w:rsidR="00151811" w:rsidRPr="006D79C0">
          <w:headerReference w:type="default" r:id="rId16"/>
          <w:pgSz w:w="11906" w:h="16838"/>
          <w:pgMar w:top="1134" w:right="1134" w:bottom="1134" w:left="1134" w:header="720" w:footer="720" w:gutter="0"/>
          <w:cols w:space="720"/>
        </w:sectPr>
      </w:pPr>
    </w:p>
    <w:p w:rsidR="00756E7C" w:rsidRPr="006D79C0" w:rsidRDefault="00C6616F" w:rsidP="0071084F">
      <w:pPr>
        <w:pStyle w:val="Ttulo1"/>
      </w:pPr>
      <w:r w:rsidRPr="006D79C0">
        <w:lastRenderedPageBreak/>
        <w:t>Evaluación</w:t>
      </w:r>
      <w:r w:rsidR="00756E7C" w:rsidRPr="006D79C0">
        <w:t>.</w:t>
      </w:r>
    </w:p>
    <w:p w:rsidR="006C66C4" w:rsidRPr="006D79C0" w:rsidRDefault="006C66C4" w:rsidP="006D79C0">
      <w:r w:rsidRPr="006D79C0">
        <w:t>Para la evaluación de las diferentes instancias, en ambos problemas se han realizado 5 repeticiones con 1000 ejecuciones por repetición.</w:t>
      </w:r>
    </w:p>
    <w:p w:rsidR="006C66C4" w:rsidRPr="006D79C0" w:rsidRDefault="006C66C4" w:rsidP="006D79C0">
      <w:r w:rsidRPr="006D79C0">
        <w:t xml:space="preserve">Los resultados obtenidos se representarán en gráficas junto a tablas con diferentes valores de aptitud obtenidos. </w:t>
      </w:r>
    </w:p>
    <w:p w:rsidR="00574544" w:rsidRPr="006D79C0" w:rsidRDefault="00756E7C" w:rsidP="006D79C0">
      <w:pPr>
        <w:pStyle w:val="Ttulo2"/>
      </w:pPr>
      <w:r w:rsidRPr="006D79C0">
        <w:t>Mochila</w:t>
      </w:r>
    </w:p>
    <w:p w:rsidR="00574544" w:rsidRDefault="006D79C0" w:rsidP="006D79C0">
      <w:r>
        <w:t>Para la evaluación de este problema se ha usado el valor óptimo de cada instancia proporcionado en los ficheros y en cada iteración se ha calculado la diferencia de este valor respecto al coste de la solución óptima obtenida en el momento actual.</w:t>
      </w:r>
    </w:p>
    <w:p w:rsidR="00EF249E" w:rsidRDefault="006D79C0" w:rsidP="00CB6FC7">
      <w:r>
        <w:t xml:space="preserve">A continuación se mostrarán las gráficas </w:t>
      </w:r>
      <w:r w:rsidR="00176913">
        <w:t>beneficio</w:t>
      </w:r>
      <w:r w:rsidR="00EF249E">
        <w:t xml:space="preserve"> / </w:t>
      </w:r>
      <w:r w:rsidR="00FF0707">
        <w:t>iteración</w:t>
      </w:r>
      <w:r w:rsidR="00EF249E">
        <w:t xml:space="preserve"> obtenidas en las pruebas y su correspondiente </w:t>
      </w:r>
      <w:r w:rsidR="00176913">
        <w:t>fitness</w:t>
      </w:r>
      <w:r w:rsidR="00EF249E">
        <w:t xml:space="preserve"> / iteración:</w:t>
      </w:r>
    </w:p>
    <w:p w:rsidR="007728D6" w:rsidRDefault="00D91E72" w:rsidP="007728D6">
      <w:pPr>
        <w:keepNext/>
        <w:ind w:firstLine="0"/>
        <w:jc w:val="center"/>
      </w:pPr>
      <w:r>
        <w:rPr>
          <w:noProof/>
        </w:rPr>
        <w:drawing>
          <wp:inline distT="0" distB="0" distL="0" distR="0" wp14:anchorId="0A639B8E" wp14:editId="2A5351A2">
            <wp:extent cx="4572009" cy="32004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9" cy="3200406"/>
                    </a:xfrm>
                    <a:prstGeom prst="rect">
                      <a:avLst/>
                    </a:prstGeom>
                  </pic:spPr>
                </pic:pic>
              </a:graphicData>
            </a:graphic>
          </wp:inline>
        </w:drawing>
      </w:r>
    </w:p>
    <w:p w:rsidR="007728D6" w:rsidRDefault="007728D6" w:rsidP="007728D6">
      <w:pPr>
        <w:pStyle w:val="Descripcin"/>
      </w:pPr>
      <w:r>
        <w:t xml:space="preserve">Figura </w:t>
      </w:r>
      <w:r>
        <w:fldChar w:fldCharType="begin"/>
      </w:r>
      <w:r>
        <w:instrText xml:space="preserve"> SEQ Figura \* ARABIC </w:instrText>
      </w:r>
      <w:r>
        <w:fldChar w:fldCharType="separate"/>
      </w:r>
      <w:r w:rsidR="00307390">
        <w:rPr>
          <w:noProof/>
        </w:rPr>
        <w:t>1</w:t>
      </w:r>
      <w:r>
        <w:fldChar w:fldCharType="end"/>
      </w:r>
      <w:r>
        <w:t>: KnapPI_1_200</w:t>
      </w:r>
    </w:p>
    <w:p w:rsidR="00154B47" w:rsidRDefault="00154B47" w:rsidP="00154B47">
      <w:pPr>
        <w:keepNext/>
        <w:jc w:val="center"/>
      </w:pPr>
      <w:r>
        <w:rPr>
          <w:noProof/>
        </w:rPr>
        <w:lastRenderedPageBreak/>
        <w:drawing>
          <wp:inline distT="0" distB="0" distL="0" distR="0" wp14:anchorId="0CD13E05" wp14:editId="5244F492">
            <wp:extent cx="4572009" cy="320040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9" cy="3200406"/>
                    </a:xfrm>
                    <a:prstGeom prst="rect">
                      <a:avLst/>
                    </a:prstGeom>
                  </pic:spPr>
                </pic:pic>
              </a:graphicData>
            </a:graphic>
          </wp:inline>
        </w:drawing>
      </w:r>
    </w:p>
    <w:p w:rsidR="00154B47" w:rsidRPr="00154B47" w:rsidRDefault="00154B47" w:rsidP="00154B47">
      <w:pPr>
        <w:pStyle w:val="Descripcin"/>
      </w:pPr>
      <w:r>
        <w:t xml:space="preserve">Figura </w:t>
      </w:r>
      <w:r>
        <w:fldChar w:fldCharType="begin"/>
      </w:r>
      <w:r>
        <w:instrText xml:space="preserve"> SEQ Figura \* ARABIC </w:instrText>
      </w:r>
      <w:r>
        <w:fldChar w:fldCharType="separate"/>
      </w:r>
      <w:r w:rsidR="00307390">
        <w:rPr>
          <w:noProof/>
        </w:rPr>
        <w:t>2</w:t>
      </w:r>
      <w:r>
        <w:fldChar w:fldCharType="end"/>
      </w:r>
      <w:r>
        <w:t xml:space="preserve">: Fitness </w:t>
      </w:r>
      <w:r>
        <w:t>KnapPI_1_200</w:t>
      </w:r>
    </w:p>
    <w:p w:rsidR="00154B47" w:rsidRDefault="007728D6" w:rsidP="00154B47">
      <w:pPr>
        <w:keepNext/>
        <w:jc w:val="center"/>
      </w:pPr>
      <w:r>
        <w:rPr>
          <w:noProof/>
        </w:rPr>
        <w:drawing>
          <wp:inline distT="0" distB="0" distL="0" distR="0" wp14:anchorId="5F517202" wp14:editId="528FB19C">
            <wp:extent cx="4572009" cy="32004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9" cy="3200406"/>
                    </a:xfrm>
                    <a:prstGeom prst="rect">
                      <a:avLst/>
                    </a:prstGeom>
                  </pic:spPr>
                </pic:pic>
              </a:graphicData>
            </a:graphic>
          </wp:inline>
        </w:drawing>
      </w:r>
    </w:p>
    <w:p w:rsidR="007728D6" w:rsidRDefault="00154B47" w:rsidP="00154B47">
      <w:pPr>
        <w:pStyle w:val="Descripcin"/>
      </w:pPr>
      <w:r>
        <w:t xml:space="preserve">Figura </w:t>
      </w:r>
      <w:r>
        <w:fldChar w:fldCharType="begin"/>
      </w:r>
      <w:r>
        <w:instrText xml:space="preserve"> SEQ Figura \* ARABIC </w:instrText>
      </w:r>
      <w:r>
        <w:fldChar w:fldCharType="separate"/>
      </w:r>
      <w:r w:rsidR="00307390">
        <w:rPr>
          <w:noProof/>
        </w:rPr>
        <w:t>3</w:t>
      </w:r>
      <w:r>
        <w:fldChar w:fldCharType="end"/>
      </w:r>
      <w:r>
        <w:t xml:space="preserve">: </w:t>
      </w:r>
      <w:r>
        <w:t>KnapPI_1</w:t>
      </w:r>
      <w:r>
        <w:t>2_5</w:t>
      </w:r>
      <w:r>
        <w:t>00</w:t>
      </w:r>
      <w:r>
        <w:t>_1000</w:t>
      </w:r>
    </w:p>
    <w:p w:rsidR="00154B47" w:rsidRDefault="00154B47" w:rsidP="00154B47">
      <w:pPr>
        <w:keepNext/>
        <w:jc w:val="center"/>
      </w:pPr>
      <w:r>
        <w:rPr>
          <w:noProof/>
        </w:rPr>
        <w:lastRenderedPageBreak/>
        <w:drawing>
          <wp:inline distT="0" distB="0" distL="0" distR="0" wp14:anchorId="68290C26" wp14:editId="09C4023F">
            <wp:extent cx="4572009" cy="320040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9" cy="3200406"/>
                    </a:xfrm>
                    <a:prstGeom prst="rect">
                      <a:avLst/>
                    </a:prstGeom>
                  </pic:spPr>
                </pic:pic>
              </a:graphicData>
            </a:graphic>
          </wp:inline>
        </w:drawing>
      </w:r>
    </w:p>
    <w:p w:rsidR="00154B47" w:rsidRPr="00154B47" w:rsidRDefault="00154B47" w:rsidP="00154B47">
      <w:pPr>
        <w:pStyle w:val="Descripcin"/>
      </w:pPr>
      <w:r>
        <w:t xml:space="preserve">Figura </w:t>
      </w:r>
      <w:r>
        <w:fldChar w:fldCharType="begin"/>
      </w:r>
      <w:r>
        <w:instrText xml:space="preserve"> SEQ Figura \* ARABIC </w:instrText>
      </w:r>
      <w:r>
        <w:fldChar w:fldCharType="separate"/>
      </w:r>
      <w:r w:rsidR="00307390">
        <w:rPr>
          <w:noProof/>
        </w:rPr>
        <w:t>4</w:t>
      </w:r>
      <w:r>
        <w:fldChar w:fldCharType="end"/>
      </w:r>
      <w:r>
        <w:t xml:space="preserve">: Fitness </w:t>
      </w:r>
      <w:r>
        <w:t>KnapPI_12_500_1000</w:t>
      </w:r>
    </w:p>
    <w:p w:rsidR="00154B47" w:rsidRDefault="007728D6" w:rsidP="00154B47">
      <w:pPr>
        <w:keepNext/>
        <w:ind w:firstLine="0"/>
        <w:jc w:val="center"/>
      </w:pPr>
      <w:r>
        <w:rPr>
          <w:noProof/>
        </w:rPr>
        <w:drawing>
          <wp:inline distT="0" distB="0" distL="0" distR="0" wp14:anchorId="25677A12" wp14:editId="0DC2CB33">
            <wp:extent cx="4572009" cy="320040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9" cy="3200406"/>
                    </a:xfrm>
                    <a:prstGeom prst="rect">
                      <a:avLst/>
                    </a:prstGeom>
                  </pic:spPr>
                </pic:pic>
              </a:graphicData>
            </a:graphic>
          </wp:inline>
        </w:drawing>
      </w:r>
    </w:p>
    <w:p w:rsidR="007728D6" w:rsidRDefault="00154B47" w:rsidP="00154B47">
      <w:pPr>
        <w:pStyle w:val="Descripcin"/>
      </w:pPr>
      <w:r>
        <w:t xml:space="preserve">Figura </w:t>
      </w:r>
      <w:r>
        <w:fldChar w:fldCharType="begin"/>
      </w:r>
      <w:r>
        <w:instrText xml:space="preserve"> SEQ Figura \* ARABIC </w:instrText>
      </w:r>
      <w:r>
        <w:fldChar w:fldCharType="separate"/>
      </w:r>
      <w:r w:rsidR="00307390">
        <w:rPr>
          <w:noProof/>
        </w:rPr>
        <w:t>5</w:t>
      </w:r>
      <w:r>
        <w:fldChar w:fldCharType="end"/>
      </w:r>
      <w:r>
        <w:t>: KnapPI_1</w:t>
      </w:r>
      <w:r>
        <w:t>_1000</w:t>
      </w:r>
      <w:r>
        <w:t>0_1000000</w:t>
      </w:r>
    </w:p>
    <w:p w:rsidR="00154B47" w:rsidRDefault="00154B47" w:rsidP="00154B47">
      <w:pPr>
        <w:keepNext/>
        <w:ind w:firstLine="0"/>
        <w:jc w:val="center"/>
      </w:pPr>
      <w:r>
        <w:rPr>
          <w:noProof/>
        </w:rPr>
        <w:lastRenderedPageBreak/>
        <w:drawing>
          <wp:inline distT="0" distB="0" distL="0" distR="0" wp14:anchorId="0C3D3A94" wp14:editId="3B0F178E">
            <wp:extent cx="4572009" cy="320040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9" cy="3200406"/>
                    </a:xfrm>
                    <a:prstGeom prst="rect">
                      <a:avLst/>
                    </a:prstGeom>
                  </pic:spPr>
                </pic:pic>
              </a:graphicData>
            </a:graphic>
          </wp:inline>
        </w:drawing>
      </w:r>
    </w:p>
    <w:p w:rsidR="00154B47" w:rsidRPr="007728D6" w:rsidRDefault="00154B47" w:rsidP="00154B47">
      <w:pPr>
        <w:pStyle w:val="Descripcin"/>
      </w:pPr>
      <w:r>
        <w:t xml:space="preserve">Figura </w:t>
      </w:r>
      <w:r>
        <w:fldChar w:fldCharType="begin"/>
      </w:r>
      <w:r>
        <w:instrText xml:space="preserve"> SEQ Figura \* ARABIC </w:instrText>
      </w:r>
      <w:r>
        <w:fldChar w:fldCharType="separate"/>
      </w:r>
      <w:r w:rsidR="00307390">
        <w:rPr>
          <w:noProof/>
        </w:rPr>
        <w:t>6</w:t>
      </w:r>
      <w:r>
        <w:fldChar w:fldCharType="end"/>
      </w:r>
      <w:r>
        <w:t xml:space="preserve">: Fitness </w:t>
      </w:r>
      <w:r>
        <w:t>KnapPI_1_10000_1000000</w:t>
      </w:r>
    </w:p>
    <w:p w:rsidR="0057742D" w:rsidRPr="006D79C0" w:rsidRDefault="00756E7C" w:rsidP="006D79C0">
      <w:pPr>
        <w:pStyle w:val="Ttulo2"/>
      </w:pPr>
      <w:r w:rsidRPr="006D79C0">
        <w:t>Viajante</w:t>
      </w:r>
    </w:p>
    <w:p w:rsidR="00C6616F" w:rsidRDefault="00FF0707" w:rsidP="00FF0707">
      <w:r>
        <w:t>Tras las primeras pruebas preliminares constatamos que el orden en el que estaba el fichero de puntos era la solución más óptima, por tanto, hemos podido obtener el valor del camino mínimo calculando el coste de esta configuración. A partir de aquí hemos obtenido el valor de aptitud de las diferentes soluciones candidatas generadas en cada instante</w:t>
      </w:r>
      <w:r w:rsidR="009332DF">
        <w:t xml:space="preserve">, reordenando de manera aleatoria el vector que contiene los índices ordenados que representan la unión de un nodo i con el siguiente i+1, y </w:t>
      </w:r>
      <w:r w:rsidR="00E12A46">
        <w:t>a continuación realizando permutaciones del mismo</w:t>
      </w:r>
      <w:r>
        <w:t>.</w:t>
      </w:r>
    </w:p>
    <w:p w:rsidR="00FF0707" w:rsidRDefault="00FF0707" w:rsidP="00FF0707">
      <w:r>
        <w:t xml:space="preserve">A continuación se mostrarán las gráficas coste / </w:t>
      </w:r>
      <w:r>
        <w:t>iteración</w:t>
      </w:r>
      <w:r>
        <w:t xml:space="preserve"> obtenidas en las pruebas y su correspondiente </w:t>
      </w:r>
      <w:r w:rsidR="00E31CD7">
        <w:t>fitness</w:t>
      </w:r>
      <w:r>
        <w:t xml:space="preserve"> / iteración:</w:t>
      </w:r>
    </w:p>
    <w:p w:rsidR="00FF0707" w:rsidRDefault="00FF0707" w:rsidP="00FF0707"/>
    <w:p w:rsidR="00D322D4" w:rsidRDefault="00D322D4" w:rsidP="00D322D4">
      <w:pPr>
        <w:keepNext/>
        <w:jc w:val="center"/>
      </w:pPr>
      <w:r>
        <w:rPr>
          <w:noProof/>
        </w:rPr>
        <w:lastRenderedPageBreak/>
        <w:drawing>
          <wp:inline distT="0" distB="0" distL="0" distR="0" wp14:anchorId="6DA658ED" wp14:editId="21AE62E7">
            <wp:extent cx="4572009" cy="320040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9" cy="3200406"/>
                    </a:xfrm>
                    <a:prstGeom prst="rect">
                      <a:avLst/>
                    </a:prstGeom>
                  </pic:spPr>
                </pic:pic>
              </a:graphicData>
            </a:graphic>
          </wp:inline>
        </w:drawing>
      </w:r>
    </w:p>
    <w:p w:rsidR="00FF0707" w:rsidRDefault="00D322D4" w:rsidP="00D322D4">
      <w:pPr>
        <w:pStyle w:val="Descripcin"/>
      </w:pPr>
      <w:r>
        <w:t xml:space="preserve">Figura </w:t>
      </w:r>
      <w:r>
        <w:fldChar w:fldCharType="begin"/>
      </w:r>
      <w:r>
        <w:instrText xml:space="preserve"> SEQ Figura \* ARABIC </w:instrText>
      </w:r>
      <w:r>
        <w:fldChar w:fldCharType="separate"/>
      </w:r>
      <w:r w:rsidR="00307390">
        <w:rPr>
          <w:noProof/>
        </w:rPr>
        <w:t>7</w:t>
      </w:r>
      <w:r>
        <w:fldChar w:fldCharType="end"/>
      </w:r>
      <w:r>
        <w:t>:  Berlin52</w:t>
      </w:r>
    </w:p>
    <w:p w:rsidR="00D322D4" w:rsidRDefault="00D322D4" w:rsidP="00D322D4"/>
    <w:p w:rsidR="00D322D4" w:rsidRDefault="00D322D4" w:rsidP="00D322D4">
      <w:pPr>
        <w:keepNext/>
        <w:jc w:val="center"/>
      </w:pPr>
      <w:r>
        <w:rPr>
          <w:noProof/>
        </w:rPr>
        <w:drawing>
          <wp:inline distT="0" distB="0" distL="0" distR="0" wp14:anchorId="2835967B" wp14:editId="2ADAC0D4">
            <wp:extent cx="4572009" cy="320040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9" cy="3200406"/>
                    </a:xfrm>
                    <a:prstGeom prst="rect">
                      <a:avLst/>
                    </a:prstGeom>
                  </pic:spPr>
                </pic:pic>
              </a:graphicData>
            </a:graphic>
          </wp:inline>
        </w:drawing>
      </w:r>
    </w:p>
    <w:p w:rsidR="00D322D4" w:rsidRDefault="00D322D4" w:rsidP="00D322D4">
      <w:pPr>
        <w:pStyle w:val="Descripcin"/>
      </w:pPr>
      <w:r>
        <w:t xml:space="preserve">Figura </w:t>
      </w:r>
      <w:r>
        <w:fldChar w:fldCharType="begin"/>
      </w:r>
      <w:r>
        <w:instrText xml:space="preserve"> SEQ Figura \* ARABIC </w:instrText>
      </w:r>
      <w:r>
        <w:fldChar w:fldCharType="separate"/>
      </w:r>
      <w:r w:rsidR="00307390">
        <w:rPr>
          <w:noProof/>
        </w:rPr>
        <w:t>8</w:t>
      </w:r>
      <w:r>
        <w:fldChar w:fldCharType="end"/>
      </w:r>
      <w:r>
        <w:t>: Fitness Berlin52</w:t>
      </w:r>
    </w:p>
    <w:p w:rsidR="00D322D4" w:rsidRDefault="00D322D4" w:rsidP="00D322D4"/>
    <w:p w:rsidR="00D322D4" w:rsidRDefault="00D322D4" w:rsidP="00D322D4">
      <w:pPr>
        <w:keepNext/>
        <w:jc w:val="center"/>
      </w:pPr>
      <w:r>
        <w:rPr>
          <w:noProof/>
        </w:rPr>
        <w:lastRenderedPageBreak/>
        <w:drawing>
          <wp:inline distT="0" distB="0" distL="0" distR="0" wp14:anchorId="7A8B5C55" wp14:editId="4F621FDD">
            <wp:extent cx="4572009" cy="320040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9" cy="3200406"/>
                    </a:xfrm>
                    <a:prstGeom prst="rect">
                      <a:avLst/>
                    </a:prstGeom>
                  </pic:spPr>
                </pic:pic>
              </a:graphicData>
            </a:graphic>
          </wp:inline>
        </w:drawing>
      </w:r>
    </w:p>
    <w:p w:rsidR="00D322D4" w:rsidRDefault="00D322D4" w:rsidP="00D322D4">
      <w:pPr>
        <w:pStyle w:val="Descripcin"/>
      </w:pPr>
      <w:r>
        <w:t xml:space="preserve">Figura </w:t>
      </w:r>
      <w:r>
        <w:fldChar w:fldCharType="begin"/>
      </w:r>
      <w:r>
        <w:instrText xml:space="preserve"> SEQ Figura \* ARABIC </w:instrText>
      </w:r>
      <w:r>
        <w:fldChar w:fldCharType="separate"/>
      </w:r>
      <w:r w:rsidR="00307390">
        <w:rPr>
          <w:noProof/>
        </w:rPr>
        <w:t>9</w:t>
      </w:r>
      <w:r>
        <w:fldChar w:fldCharType="end"/>
      </w:r>
      <w:r>
        <w:t>: ch150</w:t>
      </w:r>
    </w:p>
    <w:p w:rsidR="00D322D4" w:rsidRDefault="00D322D4" w:rsidP="00D322D4"/>
    <w:p w:rsidR="00D322D4" w:rsidRDefault="00D322D4" w:rsidP="00D322D4">
      <w:pPr>
        <w:keepNext/>
        <w:jc w:val="center"/>
      </w:pPr>
      <w:r>
        <w:rPr>
          <w:noProof/>
        </w:rPr>
        <w:drawing>
          <wp:inline distT="0" distB="0" distL="0" distR="0" wp14:anchorId="4268E401" wp14:editId="4CFFBF72">
            <wp:extent cx="4572009" cy="320040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9" cy="3200406"/>
                    </a:xfrm>
                    <a:prstGeom prst="rect">
                      <a:avLst/>
                    </a:prstGeom>
                  </pic:spPr>
                </pic:pic>
              </a:graphicData>
            </a:graphic>
          </wp:inline>
        </w:drawing>
      </w:r>
    </w:p>
    <w:p w:rsidR="00D322D4" w:rsidRDefault="00D322D4" w:rsidP="00D322D4">
      <w:pPr>
        <w:pStyle w:val="Descripcin"/>
      </w:pPr>
      <w:r>
        <w:t xml:space="preserve">Figura </w:t>
      </w:r>
      <w:r>
        <w:fldChar w:fldCharType="begin"/>
      </w:r>
      <w:r>
        <w:instrText xml:space="preserve"> SEQ Figura \* ARABIC </w:instrText>
      </w:r>
      <w:r>
        <w:fldChar w:fldCharType="separate"/>
      </w:r>
      <w:r w:rsidR="00307390">
        <w:rPr>
          <w:noProof/>
        </w:rPr>
        <w:t>10</w:t>
      </w:r>
      <w:r>
        <w:fldChar w:fldCharType="end"/>
      </w:r>
      <w:r>
        <w:t>: Fitness ch150</w:t>
      </w:r>
    </w:p>
    <w:p w:rsidR="00D322D4" w:rsidRDefault="00D322D4" w:rsidP="00D322D4"/>
    <w:p w:rsidR="00D322D4" w:rsidRDefault="00D322D4" w:rsidP="00D322D4">
      <w:pPr>
        <w:keepNext/>
        <w:jc w:val="center"/>
      </w:pPr>
      <w:r>
        <w:rPr>
          <w:noProof/>
        </w:rPr>
        <w:lastRenderedPageBreak/>
        <w:drawing>
          <wp:inline distT="0" distB="0" distL="0" distR="0" wp14:anchorId="5012BB2D" wp14:editId="79A391C0">
            <wp:extent cx="4572009" cy="320040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9" cy="3200406"/>
                    </a:xfrm>
                    <a:prstGeom prst="rect">
                      <a:avLst/>
                    </a:prstGeom>
                  </pic:spPr>
                </pic:pic>
              </a:graphicData>
            </a:graphic>
          </wp:inline>
        </w:drawing>
      </w:r>
    </w:p>
    <w:p w:rsidR="00D322D4" w:rsidRDefault="00D322D4" w:rsidP="00D322D4">
      <w:pPr>
        <w:pStyle w:val="Descripcin"/>
      </w:pPr>
      <w:r>
        <w:t xml:space="preserve">Figura </w:t>
      </w:r>
      <w:r>
        <w:fldChar w:fldCharType="begin"/>
      </w:r>
      <w:r>
        <w:instrText xml:space="preserve"> SEQ Figura \* ARABIC </w:instrText>
      </w:r>
      <w:r>
        <w:fldChar w:fldCharType="separate"/>
      </w:r>
      <w:r w:rsidR="00307390">
        <w:rPr>
          <w:noProof/>
        </w:rPr>
        <w:t>11</w:t>
      </w:r>
      <w:r>
        <w:fldChar w:fldCharType="end"/>
      </w:r>
      <w:r>
        <w:t>: d2103</w:t>
      </w:r>
    </w:p>
    <w:p w:rsidR="00D322D4" w:rsidRDefault="00D322D4" w:rsidP="00D322D4"/>
    <w:p w:rsidR="00D322D4" w:rsidRDefault="00D322D4" w:rsidP="00D322D4">
      <w:pPr>
        <w:keepNext/>
        <w:jc w:val="center"/>
      </w:pPr>
      <w:r>
        <w:rPr>
          <w:noProof/>
        </w:rPr>
        <w:drawing>
          <wp:inline distT="0" distB="0" distL="0" distR="0" wp14:anchorId="326A4A64" wp14:editId="32B4B938">
            <wp:extent cx="4572009" cy="320040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9" cy="3200406"/>
                    </a:xfrm>
                    <a:prstGeom prst="rect">
                      <a:avLst/>
                    </a:prstGeom>
                  </pic:spPr>
                </pic:pic>
              </a:graphicData>
            </a:graphic>
          </wp:inline>
        </w:drawing>
      </w:r>
    </w:p>
    <w:p w:rsidR="00D322D4" w:rsidRDefault="00D322D4" w:rsidP="00D322D4">
      <w:pPr>
        <w:pStyle w:val="Descripcin"/>
      </w:pPr>
      <w:r>
        <w:t xml:space="preserve">Figura </w:t>
      </w:r>
      <w:r>
        <w:fldChar w:fldCharType="begin"/>
      </w:r>
      <w:r>
        <w:instrText xml:space="preserve"> SEQ Figura \* ARABIC </w:instrText>
      </w:r>
      <w:r>
        <w:fldChar w:fldCharType="separate"/>
      </w:r>
      <w:r w:rsidR="00307390">
        <w:rPr>
          <w:noProof/>
        </w:rPr>
        <w:t>12</w:t>
      </w:r>
      <w:r>
        <w:fldChar w:fldCharType="end"/>
      </w:r>
      <w:r>
        <w:t xml:space="preserve">: Fitness d2103 </w:t>
      </w:r>
    </w:p>
    <w:p w:rsidR="00D322D4" w:rsidRDefault="00D322D4" w:rsidP="00D322D4"/>
    <w:p w:rsidR="00D322D4" w:rsidRPr="00D322D4" w:rsidRDefault="00D322D4" w:rsidP="00D322D4">
      <w:pPr>
        <w:sectPr w:rsidR="00D322D4" w:rsidRPr="00D322D4">
          <w:headerReference w:type="default" r:id="rId29"/>
          <w:pgSz w:w="11906" w:h="16838"/>
          <w:pgMar w:top="1134" w:right="1134" w:bottom="1134" w:left="1134" w:header="720" w:footer="720" w:gutter="0"/>
          <w:cols w:space="720"/>
        </w:sectPr>
      </w:pPr>
    </w:p>
    <w:p w:rsidR="00621DED" w:rsidRPr="006D79C0" w:rsidRDefault="00B34960" w:rsidP="0071084F">
      <w:pPr>
        <w:pStyle w:val="Ttulo1"/>
      </w:pPr>
      <w:r w:rsidRPr="006D79C0">
        <w:lastRenderedPageBreak/>
        <w:t>Conclusiones</w:t>
      </w:r>
      <w:r w:rsidR="00756E7C" w:rsidRPr="006D79C0">
        <w:t xml:space="preserve"> finales.</w:t>
      </w:r>
    </w:p>
    <w:p w:rsidR="00F13BE1" w:rsidRDefault="00A42420" w:rsidP="00A42420">
      <w:pPr>
        <w:pStyle w:val="Prrafodelista"/>
        <w:numPr>
          <w:ilvl w:val="0"/>
          <w:numId w:val="28"/>
        </w:numPr>
        <w:rPr>
          <w:b/>
          <w:sz w:val="24"/>
        </w:rPr>
      </w:pPr>
      <w:r w:rsidRPr="00A42420">
        <w:rPr>
          <w:b/>
          <w:sz w:val="24"/>
        </w:rPr>
        <w:t>Knap:</w:t>
      </w:r>
    </w:p>
    <w:p w:rsidR="00A42420" w:rsidRDefault="00A42420" w:rsidP="00A42420">
      <w:r>
        <w:t>En función de las gráficas observadas obtenemos como conclusión que debido al peso de los materiales respecto a la capacidad máxima de la mochila es más fácil (se necesitan menos iteraciones) llenar ésta cuando el número de materiales disponibles aumenta</w:t>
      </w:r>
      <w:r w:rsidR="006A4952">
        <w:t xml:space="preserve"> y conseguir acercarse lo máximo posible a la solución más óptima o fitness.</w:t>
      </w:r>
    </w:p>
    <w:p w:rsidR="006A4952" w:rsidRDefault="006A4952" w:rsidP="006A4952">
      <w:pPr>
        <w:pStyle w:val="Prrafodelista"/>
        <w:numPr>
          <w:ilvl w:val="0"/>
          <w:numId w:val="28"/>
        </w:numPr>
        <w:rPr>
          <w:b/>
          <w:sz w:val="24"/>
        </w:rPr>
      </w:pPr>
      <w:r w:rsidRPr="006A4952">
        <w:rPr>
          <w:b/>
          <w:sz w:val="24"/>
        </w:rPr>
        <w:t>TSP:</w:t>
      </w:r>
    </w:p>
    <w:p w:rsidR="006A4952" w:rsidRDefault="006A4952" w:rsidP="006A4952">
      <w:r>
        <w:t>Nuevamente, observando las gráficas obtenidas en este problema, podemos concluir que a mayor número de nodos en el problema, se necesita un mayor número de iteraciones, se empeora su valor de fitness y por tanto se aleja más de la solución óptima real.</w:t>
      </w:r>
    </w:p>
    <w:p w:rsidR="00452D54" w:rsidRDefault="00452D54" w:rsidP="006A4952">
      <w:pPr>
        <w:sectPr w:rsidR="00452D54">
          <w:headerReference w:type="default" r:id="rId30"/>
          <w:pgSz w:w="11906" w:h="16838"/>
          <w:pgMar w:top="1134" w:right="1134" w:bottom="1134" w:left="1134" w:header="720" w:footer="720" w:gutter="0"/>
          <w:cols w:space="720"/>
        </w:sectPr>
      </w:pPr>
    </w:p>
    <w:p w:rsidR="00452D54" w:rsidRDefault="00452D54" w:rsidP="00452D54">
      <w:pPr>
        <w:pStyle w:val="Ttulo1"/>
      </w:pPr>
      <w:r>
        <w:lastRenderedPageBreak/>
        <w:t>Problema diversidad</w:t>
      </w:r>
      <w:r w:rsidRPr="00452D54">
        <w:t xml:space="preserve"> </w:t>
      </w:r>
      <w:r>
        <w:t>máxima</w:t>
      </w:r>
      <w:r>
        <w:t>.</w:t>
      </w:r>
    </w:p>
    <w:p w:rsidR="00452D54" w:rsidRDefault="00452D54" w:rsidP="00452D54">
      <w:r w:rsidRPr="00452D54">
        <w:t xml:space="preserve">El problema de la diversidad máxima (Maximum Diversity Problem, MDP) consiste en seleccionar un subconjunto de m elementos de un conjunto mayor de n elementos de tal forma que la suma de las distancias entre los elementos seleccionados sea máxima. </w:t>
      </w:r>
      <w:r>
        <w:t>En l</w:t>
      </w:r>
      <w:r w:rsidRPr="00452D54">
        <w:t xml:space="preserve">a mayoría de las aplicaciones, se asume que cada elemento puede representarse por un conjunto de atributos. Si definimos </w:t>
      </w:r>
      <w:r>
        <w:t>s</w:t>
      </w:r>
      <w:r>
        <w:rPr>
          <w:vertAlign w:val="subscript"/>
        </w:rPr>
        <w:t>ik</w:t>
      </w:r>
      <w:r w:rsidRPr="00452D54">
        <w:t xml:space="preserve"> como el valor del atributo k-ésimo d</w:t>
      </w:r>
      <w:r>
        <w:t>el elemento i, donde k=1, …, K.</w:t>
      </w:r>
    </w:p>
    <w:p w:rsidR="00452D54" w:rsidRPr="00452D54" w:rsidRDefault="00452D54" w:rsidP="00452D54">
      <w:r>
        <w:t xml:space="preserve">Para la resolución de este problema se intentarán reutilizar algunos métodos y clases utilizados en esta práctica, como por ejemplo </w:t>
      </w:r>
      <w:r w:rsidR="00FF321E">
        <w:t xml:space="preserve">una </w:t>
      </w:r>
      <w:r>
        <w:t xml:space="preserve">clase </w:t>
      </w:r>
      <w:r w:rsidR="00FF321E">
        <w:t>que calcula la distancia euclídea entre dos puntos.</w:t>
      </w:r>
    </w:p>
    <w:sectPr w:rsidR="00452D54" w:rsidRPr="00452D54">
      <w:headerReference w:type="default" r:id="rId3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13E" w:rsidRDefault="0038313E" w:rsidP="006D79C0">
      <w:r>
        <w:separator/>
      </w:r>
    </w:p>
    <w:p w:rsidR="0038313E" w:rsidRDefault="0038313E" w:rsidP="006D79C0"/>
  </w:endnote>
  <w:endnote w:type="continuationSeparator" w:id="0">
    <w:p w:rsidR="0038313E" w:rsidRDefault="0038313E" w:rsidP="006D79C0">
      <w:r>
        <w:continuationSeparator/>
      </w:r>
    </w:p>
    <w:p w:rsidR="0038313E" w:rsidRDefault="0038313E" w:rsidP="006D7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9C0" w:rsidRDefault="006D79C0" w:rsidP="006D79C0">
    <w:pPr>
      <w:pStyle w:val="Piedepgina"/>
    </w:pPr>
    <w:r>
      <w:fldChar w:fldCharType="begin"/>
    </w:r>
    <w:r>
      <w:instrText>PAGE   \* MERGEFORMAT</w:instrText>
    </w:r>
    <w:r>
      <w:fldChar w:fldCharType="separate"/>
    </w:r>
    <w:r>
      <w:rPr>
        <w:noProof/>
      </w:rPr>
      <w:t>2</w:t>
    </w:r>
    <w:r>
      <w:fldChar w:fldCharType="end"/>
    </w:r>
  </w:p>
  <w:p w:rsidR="00C0706B" w:rsidRDefault="00C0706B" w:rsidP="006D79C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289651"/>
      <w:docPartObj>
        <w:docPartGallery w:val="Page Numbers (Bottom of Page)"/>
        <w:docPartUnique/>
      </w:docPartObj>
    </w:sdtPr>
    <w:sdtContent>
      <w:p w:rsidR="006D79C0" w:rsidRDefault="006D79C0" w:rsidP="007728D6">
        <w:pPr>
          <w:pStyle w:val="Piedepgina"/>
          <w:jc w:val="center"/>
        </w:pPr>
        <w:r>
          <w:fldChar w:fldCharType="begin"/>
        </w:r>
        <w:r>
          <w:instrText>PAGE   \* MERGEFORMAT</w:instrText>
        </w:r>
        <w:r>
          <w:fldChar w:fldCharType="separate"/>
        </w:r>
        <w:r w:rsidR="00307390">
          <w:rPr>
            <w:noProof/>
          </w:rPr>
          <w:t>2</w:t>
        </w:r>
        <w:r>
          <w:fldChar w:fldCharType="end"/>
        </w:r>
      </w:p>
    </w:sdtContent>
  </w:sdt>
  <w:p w:rsidR="006D79C0" w:rsidRDefault="007728D6" w:rsidP="007728D6">
    <w:pPr>
      <w:pStyle w:val="Piedepgina"/>
      <w:tabs>
        <w:tab w:val="clear" w:pos="4252"/>
        <w:tab w:val="clear" w:pos="8504"/>
        <w:tab w:val="left" w:pos="22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13E" w:rsidRDefault="0038313E" w:rsidP="006D79C0">
      <w:r>
        <w:separator/>
      </w:r>
    </w:p>
    <w:p w:rsidR="0038313E" w:rsidRDefault="0038313E" w:rsidP="006D79C0"/>
  </w:footnote>
  <w:footnote w:type="continuationSeparator" w:id="0">
    <w:p w:rsidR="0038313E" w:rsidRDefault="0038313E" w:rsidP="006D79C0">
      <w:r>
        <w:continuationSeparator/>
      </w:r>
    </w:p>
    <w:p w:rsidR="0038313E" w:rsidRDefault="0038313E" w:rsidP="006D79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4F" w:rsidRPr="0071084F" w:rsidRDefault="0071084F">
    <w:pPr>
      <w:pStyle w:val="Encabezado"/>
      <w:rPr>
        <w:b w:val="0"/>
        <w:i w:val="0"/>
        <w:color w:val="auto"/>
      </w:rPr>
    </w:pPr>
    <w:r w:rsidRPr="0071084F">
      <w:rPr>
        <w:b w:val="0"/>
        <w:i w:val="0"/>
        <w:color w:val="auto"/>
      </w:rPr>
      <w:t>NP-Group</w:t>
    </w:r>
    <w:r w:rsidRPr="0071084F">
      <w:rPr>
        <w:b w:val="0"/>
        <w:i w:val="0"/>
        <w:color w:val="auto"/>
      </w:rPr>
      <w:ptab w:relativeTo="margin" w:alignment="center" w:leader="none"/>
    </w:r>
    <w:r w:rsidRPr="0071084F">
      <w:rPr>
        <w:b w:val="0"/>
        <w:i w:val="0"/>
        <w:color w:val="auto"/>
      </w:rPr>
      <w:t>Metaheurística</w:t>
    </w:r>
    <w:r w:rsidRPr="0071084F">
      <w:rPr>
        <w:b w:val="0"/>
        <w:i w:val="0"/>
        <w:color w:val="auto"/>
      </w:rPr>
      <w:ptab w:relativeTo="margin" w:alignment="right" w:leader="none"/>
    </w:r>
    <w:r w:rsidRPr="0071084F">
      <w:rPr>
        <w:b w:val="0"/>
        <w:i w:val="0"/>
        <w:color w:val="auto"/>
      </w:rPr>
      <w:t>Introducción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E1" w:rsidRDefault="00F13BE1" w:rsidP="00F13BE1">
    <w:pPr>
      <w:pStyle w:val="Encabezado"/>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4F" w:rsidRPr="0071084F" w:rsidRDefault="0071084F">
    <w:pPr>
      <w:pStyle w:val="Encabezado"/>
      <w:rPr>
        <w:b w:val="0"/>
        <w:i w:val="0"/>
        <w:color w:val="auto"/>
      </w:rPr>
    </w:pPr>
    <w:r w:rsidRPr="0071084F">
      <w:rPr>
        <w:b w:val="0"/>
        <w:i w:val="0"/>
        <w:color w:val="auto"/>
      </w:rPr>
      <w:t>NP-Group</w:t>
    </w:r>
    <w:r w:rsidRPr="0071084F">
      <w:rPr>
        <w:b w:val="0"/>
        <w:i w:val="0"/>
        <w:color w:val="auto"/>
      </w:rPr>
      <w:ptab w:relativeTo="margin" w:alignment="center" w:leader="none"/>
    </w:r>
    <w:r w:rsidRPr="0071084F">
      <w:rPr>
        <w:b w:val="0"/>
        <w:i w:val="0"/>
        <w:color w:val="auto"/>
      </w:rPr>
      <w:t>Metaheurística</w:t>
    </w:r>
    <w:r w:rsidRPr="0071084F">
      <w:rPr>
        <w:b w:val="0"/>
        <w:i w:val="0"/>
        <w:color w:val="auto"/>
      </w:rPr>
      <w:ptab w:relativeTo="margin" w:alignment="right" w:leader="none"/>
    </w:r>
    <w:r>
      <w:rPr>
        <w:b w:val="0"/>
        <w:i w:val="0"/>
        <w:color w:val="auto"/>
      </w:rPr>
      <w:t>Codificación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4F" w:rsidRPr="0071084F" w:rsidRDefault="0071084F">
    <w:pPr>
      <w:pStyle w:val="Encabezado"/>
      <w:rPr>
        <w:b w:val="0"/>
        <w:i w:val="0"/>
        <w:color w:val="auto"/>
      </w:rPr>
    </w:pPr>
    <w:r w:rsidRPr="0071084F">
      <w:rPr>
        <w:b w:val="0"/>
        <w:i w:val="0"/>
        <w:color w:val="auto"/>
      </w:rPr>
      <w:t>NP-Group</w:t>
    </w:r>
    <w:r w:rsidRPr="0071084F">
      <w:rPr>
        <w:b w:val="0"/>
        <w:i w:val="0"/>
        <w:color w:val="auto"/>
      </w:rPr>
      <w:ptab w:relativeTo="margin" w:alignment="center" w:leader="none"/>
    </w:r>
    <w:r w:rsidRPr="0071084F">
      <w:rPr>
        <w:b w:val="0"/>
        <w:i w:val="0"/>
        <w:color w:val="auto"/>
      </w:rPr>
      <w:t>Metaheurística</w:t>
    </w:r>
    <w:r w:rsidRPr="0071084F">
      <w:rPr>
        <w:b w:val="0"/>
        <w:i w:val="0"/>
        <w:color w:val="auto"/>
      </w:rPr>
      <w:ptab w:relativeTo="margin" w:alignment="right" w:leader="none"/>
    </w:r>
    <w:r>
      <w:rPr>
        <w:b w:val="0"/>
        <w:i w:val="0"/>
        <w:color w:val="auto"/>
      </w:rPr>
      <w:t>Evaluación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84F" w:rsidRPr="0071084F" w:rsidRDefault="0071084F">
    <w:pPr>
      <w:pStyle w:val="Encabezado"/>
      <w:rPr>
        <w:b w:val="0"/>
        <w:i w:val="0"/>
        <w:color w:val="auto"/>
      </w:rPr>
    </w:pPr>
    <w:r w:rsidRPr="0071084F">
      <w:rPr>
        <w:b w:val="0"/>
        <w:i w:val="0"/>
        <w:color w:val="auto"/>
      </w:rPr>
      <w:t>NP-Group</w:t>
    </w:r>
    <w:r w:rsidRPr="0071084F">
      <w:rPr>
        <w:b w:val="0"/>
        <w:i w:val="0"/>
        <w:color w:val="auto"/>
      </w:rPr>
      <w:ptab w:relativeTo="margin" w:alignment="center" w:leader="none"/>
    </w:r>
    <w:r w:rsidRPr="0071084F">
      <w:rPr>
        <w:b w:val="0"/>
        <w:i w:val="0"/>
        <w:color w:val="auto"/>
      </w:rPr>
      <w:t>Metaheurística</w:t>
    </w:r>
    <w:r w:rsidRPr="0071084F">
      <w:rPr>
        <w:b w:val="0"/>
        <w:i w:val="0"/>
        <w:color w:val="auto"/>
      </w:rPr>
      <w:ptab w:relativeTo="margin" w:alignment="right" w:leader="none"/>
    </w:r>
    <w:r>
      <w:rPr>
        <w:b w:val="0"/>
        <w:i w:val="0"/>
        <w:color w:val="auto"/>
      </w:rPr>
      <w:t>Conclusiones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D54" w:rsidRPr="0071084F" w:rsidRDefault="00452D54">
    <w:pPr>
      <w:pStyle w:val="Encabezado"/>
      <w:rPr>
        <w:b w:val="0"/>
        <w:i w:val="0"/>
        <w:color w:val="auto"/>
      </w:rPr>
    </w:pPr>
    <w:r w:rsidRPr="0071084F">
      <w:rPr>
        <w:b w:val="0"/>
        <w:i w:val="0"/>
        <w:color w:val="auto"/>
      </w:rPr>
      <w:t>NP-Group</w:t>
    </w:r>
    <w:r w:rsidRPr="0071084F">
      <w:rPr>
        <w:b w:val="0"/>
        <w:i w:val="0"/>
        <w:color w:val="auto"/>
      </w:rPr>
      <w:ptab w:relativeTo="margin" w:alignment="center" w:leader="none"/>
    </w:r>
    <w:r w:rsidRPr="0071084F">
      <w:rPr>
        <w:b w:val="0"/>
        <w:i w:val="0"/>
        <w:color w:val="auto"/>
      </w:rPr>
      <w:t>Metaheurística</w:t>
    </w:r>
    <w:r w:rsidRPr="0071084F">
      <w:rPr>
        <w:b w:val="0"/>
        <w:i w:val="0"/>
        <w:color w:val="auto"/>
      </w:rPr>
      <w:ptab w:relativeTo="margin" w:alignment="right" w:leader="none"/>
    </w:r>
    <w:r>
      <w:rPr>
        <w:b w:val="0"/>
        <w:i w:val="0"/>
        <w:color w:val="auto"/>
      </w:rPr>
      <w:t>Problema elegido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86388A"/>
    <w:lvl w:ilvl="0">
      <w:start w:val="1"/>
      <w:numFmt w:val="decimal"/>
      <w:lvlText w:val="%1."/>
      <w:lvlJc w:val="left"/>
      <w:pPr>
        <w:tabs>
          <w:tab w:val="num" w:pos="1492"/>
        </w:tabs>
        <w:ind w:left="1492" w:hanging="360"/>
      </w:pPr>
    </w:lvl>
  </w:abstractNum>
  <w:abstractNum w:abstractNumId="1">
    <w:nsid w:val="FFFFFF7D"/>
    <w:multiLevelType w:val="singleLevel"/>
    <w:tmpl w:val="8FB0D74E"/>
    <w:lvl w:ilvl="0">
      <w:start w:val="1"/>
      <w:numFmt w:val="decimal"/>
      <w:lvlText w:val="%1."/>
      <w:lvlJc w:val="left"/>
      <w:pPr>
        <w:tabs>
          <w:tab w:val="num" w:pos="1209"/>
        </w:tabs>
        <w:ind w:left="1209" w:hanging="360"/>
      </w:pPr>
    </w:lvl>
  </w:abstractNum>
  <w:abstractNum w:abstractNumId="2">
    <w:nsid w:val="FFFFFF7F"/>
    <w:multiLevelType w:val="singleLevel"/>
    <w:tmpl w:val="E9E8F9BC"/>
    <w:lvl w:ilvl="0">
      <w:start w:val="1"/>
      <w:numFmt w:val="lowerLetter"/>
      <w:pStyle w:val="Listaconnmeros2"/>
      <w:lvlText w:val="%1)"/>
      <w:lvlJc w:val="left"/>
      <w:pPr>
        <w:ind w:left="1494" w:hanging="360"/>
      </w:pPr>
    </w:lvl>
  </w:abstractNum>
  <w:abstractNum w:abstractNumId="3">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3">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4">
    <w:nsid w:val="31A07749"/>
    <w:multiLevelType w:val="hybridMultilevel"/>
    <w:tmpl w:val="3A3C690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18">
    <w:nsid w:val="57466696"/>
    <w:multiLevelType w:val="multilevel"/>
    <w:tmpl w:val="A0381302"/>
    <w:numStyleLink w:val="Listavietas"/>
  </w:abstractNum>
  <w:abstractNum w:abstractNumId="19">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67725081"/>
    <w:multiLevelType w:val="multilevel"/>
    <w:tmpl w:val="F626B92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3"/>
  </w:num>
  <w:num w:numId="2">
    <w:abstractNumId w:val="17"/>
  </w:num>
  <w:num w:numId="3">
    <w:abstractNumId w:val="12"/>
  </w:num>
  <w:num w:numId="4">
    <w:abstractNumId w:val="18"/>
  </w:num>
  <w:num w:numId="5">
    <w:abstractNumId w:val="7"/>
  </w:num>
  <w:num w:numId="6">
    <w:abstractNumId w:val="2"/>
  </w:num>
  <w:num w:numId="7">
    <w:abstractNumId w:val="9"/>
  </w:num>
  <w:num w:numId="8">
    <w:abstractNumId w:val="9"/>
  </w:num>
  <w:num w:numId="9">
    <w:abstractNumId w:val="15"/>
  </w:num>
  <w:num w:numId="10">
    <w:abstractNumId w:val="19"/>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21"/>
  </w:num>
  <w:num w:numId="19">
    <w:abstractNumId w:val="10"/>
  </w:num>
  <w:num w:numId="20">
    <w:abstractNumId w:val="11"/>
  </w:num>
  <w:num w:numId="21">
    <w:abstractNumId w:val="23"/>
  </w:num>
  <w:num w:numId="22">
    <w:abstractNumId w:val="16"/>
  </w:num>
  <w:num w:numId="23">
    <w:abstractNumId w:val="11"/>
    <w:lvlOverride w:ilvl="0">
      <w:startOverride w:val="1"/>
    </w:lvlOverride>
  </w:num>
  <w:num w:numId="24">
    <w:abstractNumId w:val="22"/>
  </w:num>
  <w:num w:numId="25">
    <w:abstractNumId w:val="22"/>
  </w:num>
  <w:num w:numId="26">
    <w:abstractNumId w:val="22"/>
  </w:num>
  <w:num w:numId="27">
    <w:abstractNumId w:val="20"/>
  </w:num>
  <w:num w:numId="2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7C"/>
    <w:rsid w:val="0000739C"/>
    <w:rsid w:val="000107F2"/>
    <w:rsid w:val="0001097E"/>
    <w:rsid w:val="00017727"/>
    <w:rsid w:val="00017E24"/>
    <w:rsid w:val="00025C91"/>
    <w:rsid w:val="00030DC5"/>
    <w:rsid w:val="00044649"/>
    <w:rsid w:val="00045336"/>
    <w:rsid w:val="00046362"/>
    <w:rsid w:val="000518E6"/>
    <w:rsid w:val="00055D33"/>
    <w:rsid w:val="00063904"/>
    <w:rsid w:val="00066304"/>
    <w:rsid w:val="000729A1"/>
    <w:rsid w:val="00073944"/>
    <w:rsid w:val="00075004"/>
    <w:rsid w:val="00077092"/>
    <w:rsid w:val="00095681"/>
    <w:rsid w:val="00096B18"/>
    <w:rsid w:val="000A12ED"/>
    <w:rsid w:val="000A59B7"/>
    <w:rsid w:val="000C3C9D"/>
    <w:rsid w:val="000C6F0A"/>
    <w:rsid w:val="000C7128"/>
    <w:rsid w:val="000C7BD6"/>
    <w:rsid w:val="000D202A"/>
    <w:rsid w:val="000E0319"/>
    <w:rsid w:val="000E2302"/>
    <w:rsid w:val="000E588A"/>
    <w:rsid w:val="00115B84"/>
    <w:rsid w:val="00117425"/>
    <w:rsid w:val="00122522"/>
    <w:rsid w:val="00123A67"/>
    <w:rsid w:val="001272F2"/>
    <w:rsid w:val="00130512"/>
    <w:rsid w:val="00137E84"/>
    <w:rsid w:val="0014739D"/>
    <w:rsid w:val="00147920"/>
    <w:rsid w:val="00150F36"/>
    <w:rsid w:val="00151202"/>
    <w:rsid w:val="00151811"/>
    <w:rsid w:val="00151D77"/>
    <w:rsid w:val="00154B47"/>
    <w:rsid w:val="00157FC4"/>
    <w:rsid w:val="001626B8"/>
    <w:rsid w:val="001760C5"/>
    <w:rsid w:val="00176178"/>
    <w:rsid w:val="00176913"/>
    <w:rsid w:val="00177F83"/>
    <w:rsid w:val="001835D0"/>
    <w:rsid w:val="001879AA"/>
    <w:rsid w:val="00190E9F"/>
    <w:rsid w:val="0019556E"/>
    <w:rsid w:val="001965C5"/>
    <w:rsid w:val="001A54CC"/>
    <w:rsid w:val="001A75F9"/>
    <w:rsid w:val="001B3140"/>
    <w:rsid w:val="001B6B9A"/>
    <w:rsid w:val="001B6DE4"/>
    <w:rsid w:val="001C1896"/>
    <w:rsid w:val="001C4230"/>
    <w:rsid w:val="001C5ECC"/>
    <w:rsid w:val="001D0D51"/>
    <w:rsid w:val="001D4C21"/>
    <w:rsid w:val="001F2FE9"/>
    <w:rsid w:val="00201970"/>
    <w:rsid w:val="00205074"/>
    <w:rsid w:val="002100D9"/>
    <w:rsid w:val="00211228"/>
    <w:rsid w:val="002225DE"/>
    <w:rsid w:val="00245DB6"/>
    <w:rsid w:val="0024631D"/>
    <w:rsid w:val="002509EA"/>
    <w:rsid w:val="002612B8"/>
    <w:rsid w:val="00263CCC"/>
    <w:rsid w:val="0026568E"/>
    <w:rsid w:val="00270BBB"/>
    <w:rsid w:val="002750BF"/>
    <w:rsid w:val="00276B60"/>
    <w:rsid w:val="002815A0"/>
    <w:rsid w:val="00283E7F"/>
    <w:rsid w:val="00287B2C"/>
    <w:rsid w:val="002978BF"/>
    <w:rsid w:val="002A5B14"/>
    <w:rsid w:val="002B083C"/>
    <w:rsid w:val="002B24BA"/>
    <w:rsid w:val="002C0A17"/>
    <w:rsid w:val="002C6E01"/>
    <w:rsid w:val="002C70FA"/>
    <w:rsid w:val="002E0BC3"/>
    <w:rsid w:val="002E6AC6"/>
    <w:rsid w:val="002F647C"/>
    <w:rsid w:val="00307390"/>
    <w:rsid w:val="00317CF8"/>
    <w:rsid w:val="0032708A"/>
    <w:rsid w:val="00332813"/>
    <w:rsid w:val="00354394"/>
    <w:rsid w:val="0036615F"/>
    <w:rsid w:val="00371256"/>
    <w:rsid w:val="003809B4"/>
    <w:rsid w:val="00381559"/>
    <w:rsid w:val="003818B7"/>
    <w:rsid w:val="0038313E"/>
    <w:rsid w:val="00387DA0"/>
    <w:rsid w:val="00391CA3"/>
    <w:rsid w:val="003951CA"/>
    <w:rsid w:val="00397B81"/>
    <w:rsid w:val="003A733D"/>
    <w:rsid w:val="003B0608"/>
    <w:rsid w:val="003B7761"/>
    <w:rsid w:val="003C3B7F"/>
    <w:rsid w:val="003D199D"/>
    <w:rsid w:val="0040166B"/>
    <w:rsid w:val="004100E3"/>
    <w:rsid w:val="00413096"/>
    <w:rsid w:val="00413944"/>
    <w:rsid w:val="00413F37"/>
    <w:rsid w:val="0041640D"/>
    <w:rsid w:val="00416890"/>
    <w:rsid w:val="00427785"/>
    <w:rsid w:val="0043203D"/>
    <w:rsid w:val="0044183E"/>
    <w:rsid w:val="00452D54"/>
    <w:rsid w:val="004665EA"/>
    <w:rsid w:val="00470ECC"/>
    <w:rsid w:val="00473E32"/>
    <w:rsid w:val="00474086"/>
    <w:rsid w:val="00474467"/>
    <w:rsid w:val="0048152A"/>
    <w:rsid w:val="00495F6C"/>
    <w:rsid w:val="00496B28"/>
    <w:rsid w:val="004A0C2D"/>
    <w:rsid w:val="004B68B7"/>
    <w:rsid w:val="004C4AB2"/>
    <w:rsid w:val="004C5E72"/>
    <w:rsid w:val="004F0F49"/>
    <w:rsid w:val="004F104F"/>
    <w:rsid w:val="004F6D92"/>
    <w:rsid w:val="00516CDA"/>
    <w:rsid w:val="0053661E"/>
    <w:rsid w:val="00540A97"/>
    <w:rsid w:val="005463DC"/>
    <w:rsid w:val="00550001"/>
    <w:rsid w:val="00557F2C"/>
    <w:rsid w:val="00560741"/>
    <w:rsid w:val="00562940"/>
    <w:rsid w:val="00572607"/>
    <w:rsid w:val="00574544"/>
    <w:rsid w:val="00580394"/>
    <w:rsid w:val="00583C53"/>
    <w:rsid w:val="00590B5C"/>
    <w:rsid w:val="00593654"/>
    <w:rsid w:val="005960AF"/>
    <w:rsid w:val="005A5BDC"/>
    <w:rsid w:val="005B4192"/>
    <w:rsid w:val="005C204C"/>
    <w:rsid w:val="005C6EEA"/>
    <w:rsid w:val="005D2DE4"/>
    <w:rsid w:val="005D67D2"/>
    <w:rsid w:val="005E029B"/>
    <w:rsid w:val="005F6277"/>
    <w:rsid w:val="006025F5"/>
    <w:rsid w:val="00613DD9"/>
    <w:rsid w:val="00614B89"/>
    <w:rsid w:val="00614D1F"/>
    <w:rsid w:val="00616A17"/>
    <w:rsid w:val="00617B61"/>
    <w:rsid w:val="00624728"/>
    <w:rsid w:val="00627552"/>
    <w:rsid w:val="006306D3"/>
    <w:rsid w:val="00641449"/>
    <w:rsid w:val="00644C24"/>
    <w:rsid w:val="00646433"/>
    <w:rsid w:val="00646804"/>
    <w:rsid w:val="0065001F"/>
    <w:rsid w:val="00651355"/>
    <w:rsid w:val="006527BD"/>
    <w:rsid w:val="006538CC"/>
    <w:rsid w:val="00657B84"/>
    <w:rsid w:val="00657DAF"/>
    <w:rsid w:val="006600DF"/>
    <w:rsid w:val="00670B7A"/>
    <w:rsid w:val="0069755A"/>
    <w:rsid w:val="006A208A"/>
    <w:rsid w:val="006A4952"/>
    <w:rsid w:val="006C1E6F"/>
    <w:rsid w:val="006C35C6"/>
    <w:rsid w:val="006C55AA"/>
    <w:rsid w:val="006C66C4"/>
    <w:rsid w:val="006D79C0"/>
    <w:rsid w:val="006E451B"/>
    <w:rsid w:val="006E669C"/>
    <w:rsid w:val="006F2C40"/>
    <w:rsid w:val="007018F3"/>
    <w:rsid w:val="00703091"/>
    <w:rsid w:val="00703575"/>
    <w:rsid w:val="0071084F"/>
    <w:rsid w:val="007319CF"/>
    <w:rsid w:val="00731B0D"/>
    <w:rsid w:val="00740B0E"/>
    <w:rsid w:val="00742DBF"/>
    <w:rsid w:val="00753BE7"/>
    <w:rsid w:val="00756E7C"/>
    <w:rsid w:val="00757860"/>
    <w:rsid w:val="00757F20"/>
    <w:rsid w:val="00761BC3"/>
    <w:rsid w:val="007724F0"/>
    <w:rsid w:val="007728D6"/>
    <w:rsid w:val="007734A7"/>
    <w:rsid w:val="00775903"/>
    <w:rsid w:val="007773E6"/>
    <w:rsid w:val="00783CD1"/>
    <w:rsid w:val="007856AA"/>
    <w:rsid w:val="00786F58"/>
    <w:rsid w:val="007915F0"/>
    <w:rsid w:val="007919F9"/>
    <w:rsid w:val="0079314A"/>
    <w:rsid w:val="00795C1E"/>
    <w:rsid w:val="00795EAD"/>
    <w:rsid w:val="00797BCF"/>
    <w:rsid w:val="007A22F3"/>
    <w:rsid w:val="007B6620"/>
    <w:rsid w:val="007C43D4"/>
    <w:rsid w:val="007C5AF0"/>
    <w:rsid w:val="007D0A48"/>
    <w:rsid w:val="007D1BB7"/>
    <w:rsid w:val="007D2884"/>
    <w:rsid w:val="007D785D"/>
    <w:rsid w:val="007F373C"/>
    <w:rsid w:val="0080499A"/>
    <w:rsid w:val="00810FC3"/>
    <w:rsid w:val="008260BE"/>
    <w:rsid w:val="00827818"/>
    <w:rsid w:val="00831E4A"/>
    <w:rsid w:val="0085026F"/>
    <w:rsid w:val="00853E44"/>
    <w:rsid w:val="008565E9"/>
    <w:rsid w:val="00861CC5"/>
    <w:rsid w:val="00865294"/>
    <w:rsid w:val="0087119C"/>
    <w:rsid w:val="0088439C"/>
    <w:rsid w:val="00885A2C"/>
    <w:rsid w:val="00886FF4"/>
    <w:rsid w:val="0089084D"/>
    <w:rsid w:val="008A1DB7"/>
    <w:rsid w:val="008C460E"/>
    <w:rsid w:val="008C7D71"/>
    <w:rsid w:val="008D0E90"/>
    <w:rsid w:val="008E24D1"/>
    <w:rsid w:val="008F04E1"/>
    <w:rsid w:val="00902AE4"/>
    <w:rsid w:val="00924AB3"/>
    <w:rsid w:val="00925C1E"/>
    <w:rsid w:val="00930C7E"/>
    <w:rsid w:val="0093288B"/>
    <w:rsid w:val="009332DF"/>
    <w:rsid w:val="00933C13"/>
    <w:rsid w:val="00944846"/>
    <w:rsid w:val="009453F6"/>
    <w:rsid w:val="00950A0F"/>
    <w:rsid w:val="0095147A"/>
    <w:rsid w:val="00955576"/>
    <w:rsid w:val="0096214D"/>
    <w:rsid w:val="009716F6"/>
    <w:rsid w:val="009760FB"/>
    <w:rsid w:val="00976E8C"/>
    <w:rsid w:val="0099749E"/>
    <w:rsid w:val="009B0572"/>
    <w:rsid w:val="009B14FC"/>
    <w:rsid w:val="009B1FDA"/>
    <w:rsid w:val="009B29CD"/>
    <w:rsid w:val="009B3E86"/>
    <w:rsid w:val="009B501D"/>
    <w:rsid w:val="009C0FDE"/>
    <w:rsid w:val="009C2A51"/>
    <w:rsid w:val="009C3DC0"/>
    <w:rsid w:val="009D67DF"/>
    <w:rsid w:val="009E5AF8"/>
    <w:rsid w:val="00A00B3A"/>
    <w:rsid w:val="00A10F26"/>
    <w:rsid w:val="00A35705"/>
    <w:rsid w:val="00A35BB6"/>
    <w:rsid w:val="00A42420"/>
    <w:rsid w:val="00A46BF4"/>
    <w:rsid w:val="00A47429"/>
    <w:rsid w:val="00A52368"/>
    <w:rsid w:val="00A554DB"/>
    <w:rsid w:val="00A6605F"/>
    <w:rsid w:val="00A71D4D"/>
    <w:rsid w:val="00A74C81"/>
    <w:rsid w:val="00A83F09"/>
    <w:rsid w:val="00A94D08"/>
    <w:rsid w:val="00A95717"/>
    <w:rsid w:val="00A972AC"/>
    <w:rsid w:val="00AB361C"/>
    <w:rsid w:val="00AB5F90"/>
    <w:rsid w:val="00AC11A4"/>
    <w:rsid w:val="00AC3BBC"/>
    <w:rsid w:val="00AC61E8"/>
    <w:rsid w:val="00AE37A0"/>
    <w:rsid w:val="00AE5D98"/>
    <w:rsid w:val="00B05752"/>
    <w:rsid w:val="00B05F8A"/>
    <w:rsid w:val="00B06392"/>
    <w:rsid w:val="00B2137A"/>
    <w:rsid w:val="00B24D40"/>
    <w:rsid w:val="00B266FC"/>
    <w:rsid w:val="00B34960"/>
    <w:rsid w:val="00B45AB2"/>
    <w:rsid w:val="00B45CC9"/>
    <w:rsid w:val="00B465B8"/>
    <w:rsid w:val="00B474D6"/>
    <w:rsid w:val="00B60E82"/>
    <w:rsid w:val="00B77969"/>
    <w:rsid w:val="00B95C19"/>
    <w:rsid w:val="00B964B9"/>
    <w:rsid w:val="00BB1746"/>
    <w:rsid w:val="00BB31AE"/>
    <w:rsid w:val="00BB564A"/>
    <w:rsid w:val="00BB672C"/>
    <w:rsid w:val="00BB68D2"/>
    <w:rsid w:val="00BC1B5B"/>
    <w:rsid w:val="00BC2A20"/>
    <w:rsid w:val="00BD4FB4"/>
    <w:rsid w:val="00BD72AC"/>
    <w:rsid w:val="00BE0889"/>
    <w:rsid w:val="00BE1828"/>
    <w:rsid w:val="00BE70A3"/>
    <w:rsid w:val="00BE7394"/>
    <w:rsid w:val="00BF3E32"/>
    <w:rsid w:val="00C0706B"/>
    <w:rsid w:val="00C0799A"/>
    <w:rsid w:val="00C10D1F"/>
    <w:rsid w:val="00C113E0"/>
    <w:rsid w:val="00C1154E"/>
    <w:rsid w:val="00C120F6"/>
    <w:rsid w:val="00C14B00"/>
    <w:rsid w:val="00C203E5"/>
    <w:rsid w:val="00C23F99"/>
    <w:rsid w:val="00C30A88"/>
    <w:rsid w:val="00C441EB"/>
    <w:rsid w:val="00C56D2C"/>
    <w:rsid w:val="00C6304D"/>
    <w:rsid w:val="00C65B07"/>
    <w:rsid w:val="00C6616F"/>
    <w:rsid w:val="00C72158"/>
    <w:rsid w:val="00C7345F"/>
    <w:rsid w:val="00C738F9"/>
    <w:rsid w:val="00C8293E"/>
    <w:rsid w:val="00C91E70"/>
    <w:rsid w:val="00C96046"/>
    <w:rsid w:val="00CA17B4"/>
    <w:rsid w:val="00CA18E7"/>
    <w:rsid w:val="00CA63A4"/>
    <w:rsid w:val="00CB3059"/>
    <w:rsid w:val="00CB4798"/>
    <w:rsid w:val="00CB6FC7"/>
    <w:rsid w:val="00CC3645"/>
    <w:rsid w:val="00CC454A"/>
    <w:rsid w:val="00CD5C57"/>
    <w:rsid w:val="00CD7A36"/>
    <w:rsid w:val="00CE383A"/>
    <w:rsid w:val="00CE7ACD"/>
    <w:rsid w:val="00D0176A"/>
    <w:rsid w:val="00D026F9"/>
    <w:rsid w:val="00D04B90"/>
    <w:rsid w:val="00D07705"/>
    <w:rsid w:val="00D11630"/>
    <w:rsid w:val="00D16C0F"/>
    <w:rsid w:val="00D307B2"/>
    <w:rsid w:val="00D322D4"/>
    <w:rsid w:val="00D33496"/>
    <w:rsid w:val="00D33ED1"/>
    <w:rsid w:val="00D35AE4"/>
    <w:rsid w:val="00D36928"/>
    <w:rsid w:val="00D37D3B"/>
    <w:rsid w:val="00D4679D"/>
    <w:rsid w:val="00D46E77"/>
    <w:rsid w:val="00D53477"/>
    <w:rsid w:val="00D568F4"/>
    <w:rsid w:val="00D63788"/>
    <w:rsid w:val="00D65B1D"/>
    <w:rsid w:val="00D76BAB"/>
    <w:rsid w:val="00D77EFB"/>
    <w:rsid w:val="00D85EF6"/>
    <w:rsid w:val="00D91E72"/>
    <w:rsid w:val="00D974A9"/>
    <w:rsid w:val="00DB58CC"/>
    <w:rsid w:val="00DB771F"/>
    <w:rsid w:val="00DC5279"/>
    <w:rsid w:val="00DD05E6"/>
    <w:rsid w:val="00DD7844"/>
    <w:rsid w:val="00DE4024"/>
    <w:rsid w:val="00DF0CE4"/>
    <w:rsid w:val="00DF15A5"/>
    <w:rsid w:val="00DF1795"/>
    <w:rsid w:val="00DF7684"/>
    <w:rsid w:val="00E107F3"/>
    <w:rsid w:val="00E12A46"/>
    <w:rsid w:val="00E1377B"/>
    <w:rsid w:val="00E14F01"/>
    <w:rsid w:val="00E16640"/>
    <w:rsid w:val="00E31CD7"/>
    <w:rsid w:val="00E41FF5"/>
    <w:rsid w:val="00E50668"/>
    <w:rsid w:val="00E51330"/>
    <w:rsid w:val="00E548A0"/>
    <w:rsid w:val="00E839FB"/>
    <w:rsid w:val="00E9112A"/>
    <w:rsid w:val="00EB49C8"/>
    <w:rsid w:val="00EB619B"/>
    <w:rsid w:val="00EC0497"/>
    <w:rsid w:val="00ED0D04"/>
    <w:rsid w:val="00ED63B4"/>
    <w:rsid w:val="00ED73D7"/>
    <w:rsid w:val="00EE59DF"/>
    <w:rsid w:val="00EF249E"/>
    <w:rsid w:val="00F01F3E"/>
    <w:rsid w:val="00F04BAB"/>
    <w:rsid w:val="00F13BE1"/>
    <w:rsid w:val="00F21F33"/>
    <w:rsid w:val="00F22906"/>
    <w:rsid w:val="00F242AA"/>
    <w:rsid w:val="00F40E21"/>
    <w:rsid w:val="00F464C0"/>
    <w:rsid w:val="00F51EC5"/>
    <w:rsid w:val="00F7049E"/>
    <w:rsid w:val="00F72951"/>
    <w:rsid w:val="00F74ACD"/>
    <w:rsid w:val="00F77328"/>
    <w:rsid w:val="00F77386"/>
    <w:rsid w:val="00F97FC2"/>
    <w:rsid w:val="00FA1809"/>
    <w:rsid w:val="00FA54C2"/>
    <w:rsid w:val="00FB3D01"/>
    <w:rsid w:val="00FB5B8F"/>
    <w:rsid w:val="00FC69BC"/>
    <w:rsid w:val="00FE76A6"/>
    <w:rsid w:val="00FF0707"/>
    <w:rsid w:val="00FF255D"/>
    <w:rsid w:val="00FF32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72AD41-50B0-4BFE-9FDE-6C872526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9C0"/>
    <w:pPr>
      <w:spacing w:before="120" w:line="360" w:lineRule="auto"/>
      <w:ind w:firstLine="709"/>
      <w:jc w:val="both"/>
    </w:pPr>
    <w:rPr>
      <w:rFonts w:ascii="Verdana" w:hAnsi="Verdana"/>
      <w:sz w:val="22"/>
      <w:szCs w:val="24"/>
    </w:rPr>
  </w:style>
  <w:style w:type="paragraph" w:styleId="Ttulo1">
    <w:name w:val="heading 1"/>
    <w:basedOn w:val="Normal"/>
    <w:next w:val="Normal"/>
    <w:link w:val="Ttulo1Car"/>
    <w:qFormat/>
    <w:rsid w:val="0071084F"/>
    <w:pPr>
      <w:numPr>
        <w:numId w:val="27"/>
      </w:numPr>
      <w:spacing w:before="240"/>
      <w:outlineLvl w:val="0"/>
    </w:pPr>
    <w:rPr>
      <w:b/>
      <w:sz w:val="44"/>
    </w:rPr>
  </w:style>
  <w:style w:type="paragraph" w:styleId="Ttulo2">
    <w:name w:val="heading 2"/>
    <w:basedOn w:val="Normal"/>
    <w:next w:val="Normal"/>
    <w:link w:val="Ttulo2Car"/>
    <w:qFormat/>
    <w:rsid w:val="006D79C0"/>
    <w:pPr>
      <w:numPr>
        <w:ilvl w:val="1"/>
        <w:numId w:val="27"/>
      </w:numPr>
      <w:jc w:val="left"/>
      <w:outlineLvl w:val="1"/>
    </w:pPr>
    <w:rPr>
      <w:b/>
      <w:iCs/>
      <w:sz w:val="32"/>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Cs w:val="20"/>
    </w:rPr>
  </w:style>
  <w:style w:type="table" w:styleId="Tablaconcuadrcula">
    <w:name w:val="Table Grid"/>
    <w:basedOn w:val="Tablanormal"/>
    <w:uiPriority w:val="99"/>
    <w:rsid w:val="00CB47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Puest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Puesto">
    <w:name w:val="Title"/>
    <w:link w:val="Puest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rPr>
  </w:style>
  <w:style w:type="paragraph" w:customStyle="1" w:styleId="InteriorTabla">
    <w:name w:val="Interior Tabla"/>
    <w:basedOn w:val="Normal"/>
    <w:rsid w:val="0036615F"/>
    <w:pPr>
      <w:spacing w:before="40" w:after="40" w:line="240" w:lineRule="auto"/>
      <w:ind w:firstLine="0"/>
      <w:jc w:val="left"/>
    </w:p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PuestoCar">
    <w:name w:val="Puesto Car"/>
    <w:basedOn w:val="Fuentedeprrafopredeter"/>
    <w:link w:val="Puesto"/>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rsid w:val="0071084F"/>
    <w:rPr>
      <w:rFonts w:ascii="Verdana" w:hAnsi="Verdana"/>
      <w:b/>
      <w:sz w:val="44"/>
      <w:szCs w:val="24"/>
    </w:rPr>
  </w:style>
  <w:style w:type="character" w:customStyle="1" w:styleId="Ttulo2Car">
    <w:name w:val="Título 2 Car"/>
    <w:basedOn w:val="Fuentedeprrafopredeter"/>
    <w:link w:val="Ttulo2"/>
    <w:rsid w:val="006D79C0"/>
    <w:rPr>
      <w:rFonts w:ascii="Verdana" w:hAnsi="Verdana"/>
      <w:b/>
      <w:iCs/>
      <w:sz w:val="32"/>
      <w:szCs w:val="24"/>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Puest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5.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e\Dropbox\uco\2014\1\BD\Pr&#225;cticas\Plantilla-Documentac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C3"/>
    <w:rsid w:val="006133C3"/>
    <w:rsid w:val="006B2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7135EEE46840EFAAE1555F3D7405AA">
    <w:name w:val="E67135EEE46840EFAAE1555F3D7405AA"/>
    <w:rsid w:val="006133C3"/>
  </w:style>
  <w:style w:type="character" w:styleId="Textodelmarcadordeposicin">
    <w:name w:val="Placeholder Text"/>
    <w:basedOn w:val="Fuentedeprrafopredeter"/>
    <w:uiPriority w:val="99"/>
    <w:semiHidden/>
    <w:rsid w:val="006133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Mic12</b:Tag>
    <b:SourceType>InternetSite</b:SourceType>
    <b:Guid>{82277F3F-FC6E-4194-A2CF-AC7B63ED6D4D}</b:Guid>
    <b:Author>
      <b:Author>
        <b:NameList>
          <b:Person>
            <b:Last>Microsoft</b:Last>
          </b:Person>
        </b:NameList>
      </b:Author>
    </b:Author>
    <b:Title>Insert and format field codes in Word 2007</b:Title>
    <b:InternetSiteTitle>Microsoft Office</b:InternetSiteTitle>
    <b:YearAccessed>2012</b:YearAccessed>
    <b:MonthAccessed>03</b:MonthAccessed>
    <b:DayAccessed>23</b:DayAccessed>
    <b:URL>http://office.microsoft.com/en-us/word-help/insert-and-format-field-codes-in-word-2007-HA010338798.aspx</b:URL>
    <b:RefOrder>1</b:RefOrder>
  </b:Source>
</b:Sources>
</file>

<file path=customXml/itemProps1.xml><?xml version="1.0" encoding="utf-8"?>
<ds:datastoreItem xmlns:ds="http://schemas.openxmlformats.org/officeDocument/2006/customXml" ds:itemID="{8A300AD1-E847-470E-8C94-01C60559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Plantilla-Documentacion.dotx</Template>
  <TotalTime>2</TotalTime>
  <Pages>1</Pages>
  <Words>896</Words>
  <Characters>4933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5818</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Guille</dc:creator>
  <cp:lastModifiedBy>Guille</cp:lastModifiedBy>
  <cp:revision>5</cp:revision>
  <cp:lastPrinted>2016-03-10T18:22:00Z</cp:lastPrinted>
  <dcterms:created xsi:type="dcterms:W3CDTF">2016-03-10T18:20:00Z</dcterms:created>
  <dcterms:modified xsi:type="dcterms:W3CDTF">2016-03-10T18:22:00Z</dcterms:modified>
</cp:coreProperties>
</file>